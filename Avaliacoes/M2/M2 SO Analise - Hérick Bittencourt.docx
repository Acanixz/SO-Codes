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3CFC" w14:textId="77777777" w:rsidR="00161DDE" w:rsidRPr="003E62EE" w:rsidRDefault="003E62EE" w:rsidP="00EB492E">
      <w:pPr>
        <w:pStyle w:val="7Pr-textoIdentificaodoCurso"/>
        <w:spacing w:line="360" w:lineRule="auto"/>
      </w:pPr>
      <w:r>
        <w:rPr>
          <w:sz w:val="32"/>
        </w:rPr>
        <w:t>HÉRICK VITOR VIEIRA BITTENCOURT</w:t>
      </w:r>
    </w:p>
    <w:p w14:paraId="6D403CFD" w14:textId="77777777" w:rsidR="00161DDE" w:rsidRPr="009C3E6A" w:rsidRDefault="00161DDE" w:rsidP="00EB492E">
      <w:pPr>
        <w:pStyle w:val="7Pr-textoTtulodoTrabalho"/>
      </w:pPr>
    </w:p>
    <w:p w14:paraId="6D403CFE" w14:textId="77777777" w:rsidR="00161DDE" w:rsidRPr="009C3E6A" w:rsidRDefault="00161DDE" w:rsidP="00EB492E">
      <w:pPr>
        <w:pStyle w:val="7Pr-textoTtulodoTrabalho"/>
      </w:pPr>
    </w:p>
    <w:p w14:paraId="6D403CFF" w14:textId="77777777" w:rsidR="00161DDE" w:rsidRPr="009C3E6A" w:rsidRDefault="00161DDE" w:rsidP="00EB492E">
      <w:pPr>
        <w:pStyle w:val="7Pr-textoTtulodoTrabalho"/>
      </w:pPr>
    </w:p>
    <w:p w14:paraId="6D403D00" w14:textId="77777777" w:rsidR="00161DDE" w:rsidRPr="009C3E6A" w:rsidRDefault="00161DDE" w:rsidP="00EB492E">
      <w:pPr>
        <w:pStyle w:val="7Pr-textoTtulodoTrabalho"/>
      </w:pPr>
    </w:p>
    <w:p w14:paraId="6D403D01" w14:textId="77777777" w:rsidR="00161DDE" w:rsidRPr="009C3E6A" w:rsidRDefault="00161DDE" w:rsidP="00EB492E">
      <w:pPr>
        <w:pStyle w:val="7Pr-textoTtulodoTrabalho"/>
      </w:pPr>
    </w:p>
    <w:p w14:paraId="6D403D02" w14:textId="77777777" w:rsidR="00161DDE" w:rsidRPr="009C3E6A" w:rsidRDefault="00161DDE" w:rsidP="00EB492E">
      <w:pPr>
        <w:pStyle w:val="7Pr-textoTtulodoTrabalho"/>
      </w:pPr>
    </w:p>
    <w:p w14:paraId="6D403D03" w14:textId="77777777" w:rsidR="00161DDE" w:rsidRPr="009C3E6A" w:rsidRDefault="00161DDE" w:rsidP="00EB492E">
      <w:pPr>
        <w:pStyle w:val="7Pr-textoTtulodoTrabalho"/>
      </w:pPr>
    </w:p>
    <w:p w14:paraId="6D403D04" w14:textId="77777777" w:rsidR="00161DDE" w:rsidRPr="009C3E6A" w:rsidRDefault="00161DDE" w:rsidP="00EB492E">
      <w:pPr>
        <w:pStyle w:val="7Pr-textoTtulodoTrabalho"/>
      </w:pPr>
    </w:p>
    <w:p w14:paraId="6D403D05" w14:textId="77777777" w:rsidR="00161DDE" w:rsidRPr="009C3E6A" w:rsidRDefault="00161DDE" w:rsidP="00EB492E">
      <w:pPr>
        <w:pStyle w:val="7Pr-textoTtulodoTrabalho"/>
      </w:pPr>
    </w:p>
    <w:p w14:paraId="6D403D06" w14:textId="77777777" w:rsidR="00161DDE" w:rsidRPr="009C3E6A" w:rsidRDefault="00161DDE" w:rsidP="00EB492E">
      <w:pPr>
        <w:pStyle w:val="7Pr-textoTtulodoTrabalho"/>
      </w:pPr>
    </w:p>
    <w:p w14:paraId="6D403D07" w14:textId="77777777" w:rsidR="00161DDE" w:rsidRPr="009C3E6A" w:rsidRDefault="00161DDE" w:rsidP="00EB492E">
      <w:pPr>
        <w:pStyle w:val="7Pr-textoTtulodoTrabalho"/>
      </w:pPr>
    </w:p>
    <w:p w14:paraId="6D403D08" w14:textId="77777777" w:rsidR="00161DDE" w:rsidRPr="009C3E6A" w:rsidRDefault="00161DDE" w:rsidP="00EB492E">
      <w:pPr>
        <w:pStyle w:val="7Pr-textoTtulodoTrabalho"/>
      </w:pPr>
    </w:p>
    <w:p w14:paraId="6D403D09" w14:textId="77777777" w:rsidR="00161DDE" w:rsidRPr="009C3E6A" w:rsidRDefault="00161DDE" w:rsidP="00EB492E">
      <w:pPr>
        <w:pStyle w:val="7Pr-textoTtulodoTrabalho"/>
      </w:pPr>
    </w:p>
    <w:p w14:paraId="6D403D0A" w14:textId="77777777" w:rsidR="00161DDE" w:rsidRPr="009C3E6A" w:rsidRDefault="00161DDE" w:rsidP="00EB492E">
      <w:pPr>
        <w:pStyle w:val="7Pr-textoTtulodoTrabalho"/>
      </w:pPr>
    </w:p>
    <w:p w14:paraId="6D403D0B" w14:textId="77777777" w:rsidR="00161DDE" w:rsidRPr="009C3E6A" w:rsidRDefault="00161DDE" w:rsidP="00EB492E">
      <w:pPr>
        <w:pStyle w:val="7Pr-textoTtulodoTrabalho"/>
      </w:pPr>
    </w:p>
    <w:p w14:paraId="6D403D0C" w14:textId="77777777" w:rsidR="00161DDE" w:rsidRPr="009C3E6A" w:rsidRDefault="00161DDE" w:rsidP="00EB492E">
      <w:pPr>
        <w:pStyle w:val="7Pr-textoTtulodoTrabalho"/>
      </w:pPr>
    </w:p>
    <w:p w14:paraId="6D403D0D" w14:textId="77777777" w:rsidR="00161DDE" w:rsidRPr="009C3E6A" w:rsidRDefault="00161DDE" w:rsidP="00EB492E">
      <w:pPr>
        <w:pStyle w:val="7Pr-textoTtulodoTrabalho"/>
      </w:pPr>
    </w:p>
    <w:p w14:paraId="6D403D0E" w14:textId="5E801B1E" w:rsidR="00161DDE" w:rsidRPr="009C3E6A" w:rsidRDefault="003E62EE" w:rsidP="00EB492E">
      <w:pPr>
        <w:pStyle w:val="7Pr-textoTtulodoTrabalho"/>
        <w:rPr>
          <w:sz w:val="32"/>
        </w:rPr>
      </w:pPr>
      <w:r w:rsidRPr="003E62EE">
        <w:rPr>
          <w:bCs/>
          <w:sz w:val="32"/>
        </w:rPr>
        <w:t xml:space="preserve">ANÁLISE DE </w:t>
      </w:r>
      <w:r w:rsidR="00565EE0">
        <w:rPr>
          <w:bCs/>
          <w:sz w:val="32"/>
        </w:rPr>
        <w:t>Page Faults</w:t>
      </w:r>
    </w:p>
    <w:p w14:paraId="6D403D0F" w14:textId="1E604B5F" w:rsidR="00161DDE" w:rsidRPr="009C3E6A" w:rsidRDefault="003E62EE" w:rsidP="00EB492E">
      <w:pPr>
        <w:pStyle w:val="7Pr-textoTextodaCapa"/>
      </w:pPr>
      <w:r>
        <w:t>Trabalho M</w:t>
      </w:r>
      <w:r w:rsidR="00565EE0">
        <w:t>2</w:t>
      </w:r>
    </w:p>
    <w:p w14:paraId="6D403D10" w14:textId="77777777" w:rsidR="00161DDE" w:rsidRPr="009C3E6A" w:rsidRDefault="00161DDE" w:rsidP="00EB492E">
      <w:pPr>
        <w:pStyle w:val="7Pr-textoTtulodoTrabalho"/>
      </w:pPr>
    </w:p>
    <w:p w14:paraId="6D403D11" w14:textId="77777777" w:rsidR="00161DDE" w:rsidRPr="009C3E6A" w:rsidRDefault="00161DDE" w:rsidP="00EB492E">
      <w:pPr>
        <w:pStyle w:val="7Pr-textoTtulodoTrabalho"/>
      </w:pPr>
    </w:p>
    <w:p w14:paraId="6D403D12" w14:textId="77777777" w:rsidR="00161DDE" w:rsidRPr="009C3E6A" w:rsidRDefault="00161DDE" w:rsidP="00EB492E">
      <w:pPr>
        <w:pStyle w:val="7Pr-textoTtulodoTrabalho"/>
      </w:pPr>
    </w:p>
    <w:p w14:paraId="6D403D13" w14:textId="77777777" w:rsidR="00161DDE" w:rsidRPr="009C3E6A" w:rsidRDefault="00161DDE" w:rsidP="00EB492E">
      <w:pPr>
        <w:pStyle w:val="7Pr-textoTtulodoTrabalho"/>
      </w:pPr>
    </w:p>
    <w:p w14:paraId="6D403D14" w14:textId="77777777" w:rsidR="00161DDE" w:rsidRPr="009C3E6A" w:rsidRDefault="00161DDE" w:rsidP="00EB492E">
      <w:pPr>
        <w:pStyle w:val="7Pr-textoTtulodoTrabalho"/>
      </w:pPr>
    </w:p>
    <w:p w14:paraId="6D403D15" w14:textId="77777777" w:rsidR="00161DDE" w:rsidRPr="009C3E6A" w:rsidRDefault="00161DDE" w:rsidP="00EB492E">
      <w:pPr>
        <w:pStyle w:val="7Pr-textoTtulodoTrabalho"/>
      </w:pPr>
    </w:p>
    <w:p w14:paraId="6D403D16" w14:textId="77777777" w:rsidR="00161DDE" w:rsidRPr="009C3E6A" w:rsidRDefault="00161DDE" w:rsidP="00EB492E">
      <w:pPr>
        <w:pStyle w:val="7Pr-textoTtulodoTrabalho"/>
      </w:pPr>
    </w:p>
    <w:p w14:paraId="6D403D17" w14:textId="77777777" w:rsidR="00161DDE" w:rsidRPr="009C3E6A" w:rsidRDefault="00161DDE" w:rsidP="00EB492E">
      <w:pPr>
        <w:pStyle w:val="7Pr-textoTtulodoTrabalho"/>
      </w:pPr>
    </w:p>
    <w:p w14:paraId="6D403D18" w14:textId="77777777" w:rsidR="00161DDE" w:rsidRPr="009C3E6A" w:rsidRDefault="00161DDE" w:rsidP="00EB492E">
      <w:pPr>
        <w:pStyle w:val="7Pr-textoTtulodoTrabalho"/>
      </w:pPr>
    </w:p>
    <w:p w14:paraId="6D403D19" w14:textId="77777777" w:rsidR="00161DDE" w:rsidRPr="009C3E6A" w:rsidRDefault="00161DDE" w:rsidP="00EB492E">
      <w:pPr>
        <w:pStyle w:val="7Pr-textoTtulodoTrabalho"/>
      </w:pPr>
    </w:p>
    <w:p w14:paraId="6D403D1A" w14:textId="77777777" w:rsidR="00161DDE" w:rsidRPr="009C3E6A" w:rsidRDefault="00161DDE" w:rsidP="00EB492E">
      <w:pPr>
        <w:pStyle w:val="7Pr-textoTtulodoTrabalho"/>
      </w:pPr>
    </w:p>
    <w:p w14:paraId="6D403D1B" w14:textId="77777777" w:rsidR="00161DDE" w:rsidRPr="009C3E6A" w:rsidRDefault="00161DDE" w:rsidP="00EB492E">
      <w:pPr>
        <w:pStyle w:val="7Pr-textoTtulodoTrabalho"/>
      </w:pPr>
    </w:p>
    <w:p w14:paraId="6D403D1C" w14:textId="77777777" w:rsidR="00161DDE" w:rsidRPr="009C3E6A" w:rsidRDefault="00161DDE" w:rsidP="00EB492E">
      <w:pPr>
        <w:pStyle w:val="7Pr-textoTtulodoTrabalho"/>
      </w:pPr>
    </w:p>
    <w:p w14:paraId="6D403D21" w14:textId="1385CF44" w:rsidR="00161DDE" w:rsidRPr="009C3E6A" w:rsidRDefault="00161DDE" w:rsidP="00EB492E">
      <w:pPr>
        <w:pStyle w:val="7Pr-textoTtulodoTrabalho"/>
      </w:pPr>
    </w:p>
    <w:p w14:paraId="6D403D22" w14:textId="77777777" w:rsidR="00161DDE" w:rsidRPr="009C3E6A" w:rsidRDefault="00161DDE" w:rsidP="00EB492E">
      <w:pPr>
        <w:pStyle w:val="7Pr-textoTtulodoTrabalho"/>
      </w:pPr>
    </w:p>
    <w:p w14:paraId="6D403D23" w14:textId="79DFF48B" w:rsidR="00161DDE" w:rsidRPr="009C3E6A" w:rsidRDefault="003E62EE" w:rsidP="00EB492E">
      <w:pPr>
        <w:pStyle w:val="7Pr-textoTextodaCapa"/>
        <w:sectPr w:rsidR="00161DDE" w:rsidRPr="009C3E6A" w:rsidSect="00C75D8B">
          <w:headerReference w:type="even" r:id="rId10"/>
          <w:footerReference w:type="even" r:id="rId11"/>
          <w:footerReference w:type="default" r:id="rId12"/>
          <w:type w:val="continuous"/>
          <w:pgSz w:w="11907" w:h="16840" w:code="9"/>
          <w:pgMar w:top="1701" w:right="1134" w:bottom="1701" w:left="1134" w:header="709" w:footer="709" w:gutter="0"/>
          <w:cols w:space="708"/>
          <w:titlePg/>
          <w:docGrid w:linePitch="360"/>
        </w:sectPr>
      </w:pPr>
      <w:bookmarkStart w:id="0" w:name="_Hlk177295751"/>
      <w:r>
        <w:t>Itajaí</w:t>
      </w:r>
      <w:r w:rsidR="00161DDE" w:rsidRPr="009C3E6A">
        <w:t xml:space="preserve"> (SC),</w:t>
      </w:r>
      <w:r w:rsidR="00565EE0">
        <w:t xml:space="preserve"> novembro</w:t>
      </w:r>
      <w:r w:rsidR="00161DDE" w:rsidRPr="009C3E6A">
        <w:t xml:space="preserve"> de </w:t>
      </w:r>
      <w:r>
        <w:t>2024</w:t>
      </w:r>
    </w:p>
    <w:bookmarkEnd w:id="0"/>
    <w:p w14:paraId="6D403D24" w14:textId="77777777" w:rsidR="00161DDE" w:rsidRPr="009C3E6A" w:rsidRDefault="00EA758C" w:rsidP="00EB492E">
      <w:pPr>
        <w:pStyle w:val="7Pr-textoIdentificaodoCurso"/>
        <w:spacing w:line="360" w:lineRule="auto"/>
        <w:rPr>
          <w:sz w:val="32"/>
        </w:rPr>
      </w:pPr>
      <w:r w:rsidRPr="00BD162E">
        <w:rPr>
          <w:noProof/>
          <w:sz w:val="32"/>
        </w:rPr>
        <w:drawing>
          <wp:inline distT="0" distB="0" distL="0" distR="0" wp14:anchorId="6D403F95" wp14:editId="6D403F96">
            <wp:extent cx="1200150" cy="8477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1DDE" w:rsidRPr="008972A8">
        <w:t xml:space="preserve"> </w:t>
      </w:r>
    </w:p>
    <w:p w14:paraId="6D403D25" w14:textId="77777777" w:rsidR="00161DDE" w:rsidRPr="009C3E6A" w:rsidRDefault="00161DDE" w:rsidP="00EB492E">
      <w:pPr>
        <w:pStyle w:val="7Pr-textoIdentificaodoCurso"/>
        <w:spacing w:line="360" w:lineRule="auto"/>
        <w:rPr>
          <w:sz w:val="32"/>
        </w:rPr>
      </w:pPr>
      <w:r w:rsidRPr="009C3E6A">
        <w:rPr>
          <w:sz w:val="32"/>
        </w:rPr>
        <w:lastRenderedPageBreak/>
        <w:t>UNIVERSIDADE DO VALE DO ITAJAÍ</w:t>
      </w:r>
    </w:p>
    <w:p w14:paraId="6D403D26" w14:textId="77777777" w:rsidR="00161DDE" w:rsidRPr="009C3E6A" w:rsidRDefault="00161DDE" w:rsidP="00EB492E">
      <w:pPr>
        <w:pStyle w:val="7Pr-textoIdentificaodoCurso"/>
        <w:spacing w:line="360" w:lineRule="auto"/>
        <w:ind w:left="-180" w:right="-262"/>
        <w:rPr>
          <w:sz w:val="32"/>
          <w:szCs w:val="24"/>
        </w:rPr>
      </w:pPr>
      <w:r w:rsidRPr="009C3E6A">
        <w:rPr>
          <w:sz w:val="32"/>
          <w:szCs w:val="24"/>
        </w:rPr>
        <w:t>CURSO DE</w:t>
      </w:r>
      <w:r w:rsidR="003E62EE">
        <w:rPr>
          <w:sz w:val="32"/>
          <w:szCs w:val="24"/>
        </w:rPr>
        <w:t xml:space="preserve"> BACHAREL </w:t>
      </w:r>
      <w:r w:rsidRPr="009C3E6A">
        <w:rPr>
          <w:sz w:val="32"/>
          <w:szCs w:val="24"/>
        </w:rPr>
        <w:t xml:space="preserve">EM </w:t>
      </w:r>
    </w:p>
    <w:p w14:paraId="6D403D27" w14:textId="77777777" w:rsidR="00161DDE" w:rsidRPr="009C3E6A" w:rsidRDefault="003E62EE" w:rsidP="00EB492E">
      <w:pPr>
        <w:pStyle w:val="7Pr-textoIdentificaodoCurso"/>
        <w:spacing w:line="360" w:lineRule="auto"/>
        <w:ind w:left="-180" w:right="-262"/>
        <w:rPr>
          <w:sz w:val="32"/>
          <w:szCs w:val="24"/>
        </w:rPr>
      </w:pPr>
      <w:r>
        <w:rPr>
          <w:sz w:val="32"/>
          <w:szCs w:val="24"/>
        </w:rPr>
        <w:t>CIÊNCIA DA COMPUTAÇÃO</w:t>
      </w:r>
    </w:p>
    <w:p w14:paraId="6D403D28" w14:textId="77777777" w:rsidR="00161DDE" w:rsidRPr="009C3E6A" w:rsidRDefault="00161DDE" w:rsidP="00EB492E">
      <w:pPr>
        <w:pStyle w:val="7Pr-textoTtulodoTrabalho"/>
      </w:pPr>
    </w:p>
    <w:p w14:paraId="6D403D29" w14:textId="77777777" w:rsidR="00161DDE" w:rsidRPr="009C3E6A" w:rsidRDefault="00161DDE" w:rsidP="00EB492E">
      <w:pPr>
        <w:pStyle w:val="7Pr-textoTtulodoTrabalho"/>
      </w:pPr>
    </w:p>
    <w:p w14:paraId="6D403D2A" w14:textId="77777777" w:rsidR="00161DDE" w:rsidRPr="009C3E6A" w:rsidRDefault="00161DDE" w:rsidP="00EB492E">
      <w:pPr>
        <w:pStyle w:val="7Pr-textoTtulodoTrabalho"/>
      </w:pPr>
    </w:p>
    <w:p w14:paraId="6D403D2B" w14:textId="77777777" w:rsidR="00161DDE" w:rsidRPr="009C3E6A" w:rsidRDefault="00161DDE" w:rsidP="00EB492E">
      <w:pPr>
        <w:pStyle w:val="7Pr-textoTtulodoTrabalho"/>
      </w:pPr>
    </w:p>
    <w:p w14:paraId="6D403D2C" w14:textId="77777777" w:rsidR="00161DDE" w:rsidRPr="009C3E6A" w:rsidRDefault="00161DDE" w:rsidP="00EB492E">
      <w:pPr>
        <w:pStyle w:val="7Pr-textoTtulodoTrabalho"/>
      </w:pPr>
    </w:p>
    <w:p w14:paraId="6D403D2D" w14:textId="77777777" w:rsidR="00161DDE" w:rsidRPr="009C3E6A" w:rsidRDefault="00161DDE" w:rsidP="00EB492E">
      <w:pPr>
        <w:pStyle w:val="7Pr-textoTtulodoTrabalho"/>
      </w:pPr>
    </w:p>
    <w:p w14:paraId="6D403D2E" w14:textId="77777777" w:rsidR="00161DDE" w:rsidRPr="009C3E6A" w:rsidRDefault="00161DDE" w:rsidP="00EB492E">
      <w:pPr>
        <w:pStyle w:val="7Pr-textoTtulodoTrabalho"/>
      </w:pPr>
    </w:p>
    <w:p w14:paraId="6D403D2F" w14:textId="77777777" w:rsidR="00161DDE" w:rsidRPr="009C3E6A" w:rsidRDefault="00161DDE" w:rsidP="00EB492E">
      <w:pPr>
        <w:pStyle w:val="7Pr-textoTtulodoTrabalho"/>
      </w:pPr>
    </w:p>
    <w:p w14:paraId="6D403D30" w14:textId="77777777" w:rsidR="00161DDE" w:rsidRPr="009C3E6A" w:rsidRDefault="00161DDE" w:rsidP="00EB492E">
      <w:pPr>
        <w:pStyle w:val="7Pr-textoTtulodoTrabalho"/>
      </w:pPr>
    </w:p>
    <w:p w14:paraId="6D403D31" w14:textId="0631CACA" w:rsidR="003E62EE" w:rsidRPr="009C3E6A" w:rsidRDefault="003E62EE" w:rsidP="003E62EE">
      <w:pPr>
        <w:pStyle w:val="7Pr-textoTtulodoTrabalho"/>
        <w:rPr>
          <w:sz w:val="32"/>
        </w:rPr>
      </w:pPr>
      <w:r w:rsidRPr="003E62EE">
        <w:rPr>
          <w:bCs/>
          <w:sz w:val="32"/>
        </w:rPr>
        <w:t xml:space="preserve">ANÁLISE </w:t>
      </w:r>
      <w:r w:rsidR="00565EE0">
        <w:rPr>
          <w:bCs/>
          <w:sz w:val="32"/>
        </w:rPr>
        <w:t>de Page faults</w:t>
      </w:r>
    </w:p>
    <w:p w14:paraId="6D403D32" w14:textId="10B053AC" w:rsidR="003E62EE" w:rsidRPr="009C3E6A" w:rsidRDefault="003E62EE" w:rsidP="003E62EE">
      <w:pPr>
        <w:pStyle w:val="7Pr-textoTextodaCapa"/>
      </w:pPr>
      <w:r>
        <w:t>Trabalho M</w:t>
      </w:r>
      <w:r w:rsidR="00565EE0">
        <w:t>2</w:t>
      </w:r>
    </w:p>
    <w:p w14:paraId="6D403D33" w14:textId="77777777" w:rsidR="00161DDE" w:rsidRPr="009C3E6A" w:rsidRDefault="00161DDE" w:rsidP="00EB492E">
      <w:pPr>
        <w:pStyle w:val="7Pr-textoTextodaCapa"/>
        <w:rPr>
          <w:b/>
        </w:rPr>
      </w:pPr>
    </w:p>
    <w:p w14:paraId="6D403D34" w14:textId="77777777" w:rsidR="00161DDE" w:rsidRPr="009C3E6A" w:rsidRDefault="00161DDE" w:rsidP="00EB492E">
      <w:pPr>
        <w:pStyle w:val="7Pr-textoTextodaCapa"/>
      </w:pPr>
    </w:p>
    <w:p w14:paraId="6D403D35" w14:textId="77777777" w:rsidR="00161DDE" w:rsidRPr="009C3E6A" w:rsidRDefault="00161DDE" w:rsidP="00EB492E">
      <w:pPr>
        <w:pStyle w:val="7Pr-textoTextodaCapa"/>
      </w:pPr>
    </w:p>
    <w:p w14:paraId="6D403D36" w14:textId="77777777" w:rsidR="00161DDE" w:rsidRPr="009C3E6A" w:rsidRDefault="00161DDE" w:rsidP="00EB492E">
      <w:pPr>
        <w:pStyle w:val="7Pr-textoTextodaCapa"/>
      </w:pPr>
    </w:p>
    <w:p w14:paraId="6D403D37" w14:textId="77777777" w:rsidR="00161DDE" w:rsidRPr="009C3E6A" w:rsidRDefault="00161DDE" w:rsidP="00EB492E">
      <w:pPr>
        <w:pStyle w:val="7Pr-textoTextodaCapa"/>
      </w:pPr>
      <w:r w:rsidRPr="009C3E6A">
        <w:t>por</w:t>
      </w:r>
    </w:p>
    <w:p w14:paraId="6D403D38" w14:textId="77777777" w:rsidR="00161DDE" w:rsidRPr="009C3E6A" w:rsidRDefault="00161DDE" w:rsidP="00EB492E">
      <w:pPr>
        <w:pStyle w:val="7Pr-textoTextodaCapa"/>
      </w:pPr>
    </w:p>
    <w:p w14:paraId="6D403D39" w14:textId="77777777" w:rsidR="00161DDE" w:rsidRPr="009C3E6A" w:rsidRDefault="00161DDE" w:rsidP="00EB492E">
      <w:pPr>
        <w:pStyle w:val="7Pr-textoTextodaCapa"/>
      </w:pPr>
    </w:p>
    <w:p w14:paraId="6D403D3A" w14:textId="77777777" w:rsidR="00161DDE" w:rsidRPr="00960B48" w:rsidRDefault="003E62EE" w:rsidP="00EB492E">
      <w:pPr>
        <w:pStyle w:val="7Pr-textoTextodaCapa"/>
      </w:pPr>
      <w:proofErr w:type="spellStart"/>
      <w:r w:rsidRPr="00960B48">
        <w:t>Hérick</w:t>
      </w:r>
      <w:proofErr w:type="spellEnd"/>
      <w:r w:rsidRPr="00960B48">
        <w:t xml:space="preserve"> Vitor Vieira Bittencourt</w:t>
      </w:r>
    </w:p>
    <w:p w14:paraId="6D403D3B" w14:textId="77777777" w:rsidR="00161DDE" w:rsidRPr="00960B48" w:rsidRDefault="00161DDE" w:rsidP="00EB492E">
      <w:pPr>
        <w:pStyle w:val="7Pr-textoTextodaCapa"/>
      </w:pPr>
    </w:p>
    <w:p w14:paraId="6D403D3C" w14:textId="77777777" w:rsidR="00161DDE" w:rsidRPr="00960B48" w:rsidRDefault="00161DDE" w:rsidP="00EB492E">
      <w:pPr>
        <w:pStyle w:val="7Pr-textoTextodaCapa"/>
      </w:pPr>
    </w:p>
    <w:p w14:paraId="6D403D3D" w14:textId="77777777" w:rsidR="00161DDE" w:rsidRPr="00960B48" w:rsidRDefault="00161DDE" w:rsidP="00EB492E">
      <w:pPr>
        <w:pStyle w:val="7Pr-textoTextodaCapa"/>
      </w:pPr>
    </w:p>
    <w:p w14:paraId="6D403D3E" w14:textId="40B986CC" w:rsidR="00161DDE" w:rsidRPr="003E62EE" w:rsidRDefault="00565EE0" w:rsidP="00EB492E">
      <w:pPr>
        <w:pStyle w:val="7Pr-textoTextodeApresentao"/>
        <w:ind w:firstLine="0"/>
        <w:rPr>
          <w:sz w:val="24"/>
        </w:rPr>
      </w:pPr>
      <w:r>
        <w:rPr>
          <w:sz w:val="24"/>
        </w:rPr>
        <w:t xml:space="preserve">Relatório da análise de </w:t>
      </w:r>
      <w:proofErr w:type="spellStart"/>
      <w:r>
        <w:rPr>
          <w:sz w:val="24"/>
        </w:rPr>
        <w:t>page</w:t>
      </w:r>
      <w:proofErr w:type="spellEnd"/>
      <w:r>
        <w:rPr>
          <w:sz w:val="24"/>
        </w:rPr>
        <w:t xml:space="preserve"> faults em aplicações Windows e Linux como parte do </w:t>
      </w:r>
      <w:r w:rsidR="003E62EE">
        <w:rPr>
          <w:sz w:val="24"/>
        </w:rPr>
        <w:t>trabalho M</w:t>
      </w:r>
      <w:r>
        <w:rPr>
          <w:sz w:val="24"/>
        </w:rPr>
        <w:t>2</w:t>
      </w:r>
      <w:r w:rsidR="003E62EE">
        <w:rPr>
          <w:sz w:val="24"/>
        </w:rPr>
        <w:t xml:space="preserve"> da matéria de Sistemas Operacionais</w:t>
      </w:r>
    </w:p>
    <w:p w14:paraId="6D403D3F" w14:textId="77777777" w:rsidR="00161DDE" w:rsidRPr="003E62EE" w:rsidRDefault="00161DDE" w:rsidP="003E62EE">
      <w:pPr>
        <w:pStyle w:val="7Pr-textoTextodeApresentao"/>
        <w:ind w:firstLine="0"/>
        <w:rPr>
          <w:sz w:val="24"/>
        </w:rPr>
      </w:pPr>
      <w:r w:rsidRPr="009C3E6A">
        <w:rPr>
          <w:sz w:val="24"/>
        </w:rPr>
        <w:t xml:space="preserve">Orientador: </w:t>
      </w:r>
      <w:r w:rsidR="003E62EE">
        <w:rPr>
          <w:sz w:val="24"/>
        </w:rPr>
        <w:t>Felipe Viel</w:t>
      </w:r>
    </w:p>
    <w:p w14:paraId="6D403D40" w14:textId="77777777" w:rsidR="00161DDE" w:rsidRPr="009C3E6A" w:rsidRDefault="00161DDE" w:rsidP="00EB492E">
      <w:pPr>
        <w:pStyle w:val="7Pr-textoTextodaCapa"/>
      </w:pPr>
    </w:p>
    <w:p w14:paraId="6D403D42" w14:textId="4E184AA9" w:rsidR="00161DDE" w:rsidRPr="009C3E6A" w:rsidRDefault="00161DDE" w:rsidP="00EB492E">
      <w:pPr>
        <w:pStyle w:val="7Pr-textoTextodaCapa"/>
      </w:pPr>
    </w:p>
    <w:p w14:paraId="6D403D43" w14:textId="164E89DC" w:rsidR="003E62EE" w:rsidRPr="009C3E6A" w:rsidRDefault="003E62EE" w:rsidP="00711318">
      <w:pPr>
        <w:pStyle w:val="7Pr-textoTextodaCapa"/>
        <w:sectPr w:rsidR="003E62EE" w:rsidRPr="009C3E6A" w:rsidSect="003E62EE">
          <w:headerReference w:type="even" r:id="rId14"/>
          <w:footerReference w:type="even" r:id="rId15"/>
          <w:footerReference w:type="default" r:id="rId16"/>
          <w:type w:val="continuous"/>
          <w:pgSz w:w="11907" w:h="16840" w:code="9"/>
          <w:pgMar w:top="1701" w:right="1134" w:bottom="1701" w:left="1134" w:header="709" w:footer="709" w:gutter="0"/>
          <w:cols w:space="708"/>
          <w:titlePg/>
          <w:docGrid w:linePitch="360"/>
        </w:sectPr>
      </w:pPr>
      <w:r>
        <w:t>Itajaí</w:t>
      </w:r>
      <w:r w:rsidRPr="009C3E6A">
        <w:t xml:space="preserve"> (SC),</w:t>
      </w:r>
      <w:r w:rsidR="00565EE0">
        <w:t xml:space="preserve"> novembro</w:t>
      </w:r>
      <w:r w:rsidRPr="009C3E6A">
        <w:t xml:space="preserve"> de </w:t>
      </w:r>
      <w:r>
        <w:t>20</w:t>
      </w:r>
      <w:r w:rsidR="00711318">
        <w:t>2</w:t>
      </w:r>
      <w:r w:rsidR="005E1624">
        <w:t>4</w:t>
      </w:r>
    </w:p>
    <w:p w14:paraId="6D403DA6" w14:textId="5E813982" w:rsidR="00161DDE" w:rsidRPr="0068176B" w:rsidRDefault="00E95304" w:rsidP="0068176B">
      <w:pPr>
        <w:pStyle w:val="7Pr-textoListadeAbreviaturas"/>
        <w:numPr>
          <w:ilvl w:val="0"/>
          <w:numId w:val="43"/>
        </w:numPr>
        <w:tabs>
          <w:tab w:val="clear" w:pos="2268"/>
          <w:tab w:val="left" w:pos="1080"/>
        </w:tabs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SOBRE O PROJETO</w:t>
      </w:r>
    </w:p>
    <w:p w14:paraId="7F1185A6" w14:textId="6B32385E" w:rsidR="005E1624" w:rsidRPr="000334DF" w:rsidRDefault="0039108C" w:rsidP="005E1624">
      <w:pPr>
        <w:pStyle w:val="1CorpodeTexto"/>
      </w:pPr>
      <w:bookmarkStart w:id="1" w:name="_Toc242601342"/>
      <w:r>
        <w:t xml:space="preserve">Para consolidar o aprendizado sobre escalonamento e memoria, o projeto consiste na análise da geração de </w:t>
      </w:r>
      <w:proofErr w:type="spellStart"/>
      <w:r>
        <w:t>page</w:t>
      </w:r>
      <w:proofErr w:type="spellEnd"/>
      <w:r>
        <w:t xml:space="preserve"> faults em três programas diferentes, o primeiro sendo um alocador de memória com o tamanho de buffer predefinido durante tempo de compilação, o segundo programa analisado deve ser o sistema de comunicação entre processos e </w:t>
      </w:r>
      <w:proofErr w:type="spellStart"/>
      <w:r>
        <w:t>multithread</w:t>
      </w:r>
      <w:proofErr w:type="spellEnd"/>
      <w:r>
        <w:t xml:space="preserve"> desenvolvido durante o trabalho M1, por fim, deve ser feita a análise de </w:t>
      </w:r>
      <w:proofErr w:type="spellStart"/>
      <w:r>
        <w:t>page</w:t>
      </w:r>
      <w:proofErr w:type="spellEnd"/>
      <w:r>
        <w:t xml:space="preserve"> faults de um software multiplataforma, para avaliar a diferença dos resultados entre diferentes os sistemas operacionais Windows e Linux</w:t>
      </w:r>
      <w:r w:rsidR="005E1624" w:rsidRPr="000334DF">
        <w:t>. </w:t>
      </w:r>
    </w:p>
    <w:bookmarkEnd w:id="1"/>
    <w:p w14:paraId="18F90082" w14:textId="659F0A84" w:rsidR="000A009C" w:rsidRPr="000A009C" w:rsidRDefault="0039108C" w:rsidP="000A009C">
      <w:pPr>
        <w:pStyle w:val="3TtulodeSeo"/>
      </w:pPr>
      <w:r>
        <w:t>Análise do programa “Memory Cost”</w:t>
      </w:r>
    </w:p>
    <w:p w14:paraId="4206367E" w14:textId="00EF2EEC" w:rsidR="00E95304" w:rsidRDefault="00E95304" w:rsidP="0090194A">
      <w:pPr>
        <w:pStyle w:val="1CorpodeTexto"/>
      </w:pPr>
      <w:r>
        <w:t>O programa C++ fornecido para a execução do projeto possui como parâmetro o valor que será usado para alocar em memória e realizar as operações, estas sendo:</w:t>
      </w:r>
    </w:p>
    <w:p w14:paraId="18C50FA3" w14:textId="76A33E34" w:rsidR="0090194A" w:rsidRDefault="00E95304" w:rsidP="00E95304">
      <w:pPr>
        <w:pStyle w:val="1CorpodeTexto"/>
        <w:numPr>
          <w:ilvl w:val="0"/>
          <w:numId w:val="44"/>
        </w:numPr>
      </w:pPr>
      <w:r>
        <w:t>Alocação de memória</w:t>
      </w:r>
    </w:p>
    <w:p w14:paraId="4A3F7E20" w14:textId="77777777" w:rsidR="003254A0" w:rsidRDefault="00E95304" w:rsidP="003254A0">
      <w:pPr>
        <w:pStyle w:val="1CorpodeTexto"/>
        <w:keepNext/>
        <w:tabs>
          <w:tab w:val="clear" w:pos="0"/>
        </w:tabs>
        <w:ind w:left="1485" w:firstLine="0"/>
      </w:pPr>
      <w:r w:rsidRPr="00E95304">
        <w:rPr>
          <w:noProof/>
        </w:rPr>
        <w:drawing>
          <wp:inline distT="0" distB="0" distL="0" distR="0" wp14:anchorId="6092DAFD" wp14:editId="01AB04C3">
            <wp:extent cx="4894096" cy="1482090"/>
            <wp:effectExtent l="0" t="0" r="1905" b="3810"/>
            <wp:docPr id="170057365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73651" name="Imagem 1" descr="Interface gráfica do usuário,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7877" cy="148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A23C" w14:textId="1676DBCF" w:rsidR="00E95304" w:rsidRDefault="003254A0" w:rsidP="003254A0">
      <w:pPr>
        <w:pStyle w:val="Legenda"/>
        <w:ind w:left="1418" w:firstLine="67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>
        <w:t>- Código de alocação do vetor</w:t>
      </w:r>
    </w:p>
    <w:p w14:paraId="6BCCE2A5" w14:textId="0B81AA55" w:rsidR="00E95304" w:rsidRDefault="00E95304" w:rsidP="00E95304">
      <w:pPr>
        <w:pStyle w:val="1CorpodeTexto"/>
        <w:numPr>
          <w:ilvl w:val="0"/>
          <w:numId w:val="44"/>
        </w:numPr>
      </w:pPr>
      <w:r>
        <w:t>Escrita</w:t>
      </w:r>
      <w:r w:rsidR="00BC6100">
        <w:t xml:space="preserve"> e leitura</w:t>
      </w:r>
      <w:r>
        <w:t xml:space="preserve"> de valores</w:t>
      </w:r>
    </w:p>
    <w:p w14:paraId="0BFE11E9" w14:textId="77777777" w:rsidR="003254A0" w:rsidRDefault="00BC6100" w:rsidP="003254A0">
      <w:pPr>
        <w:pStyle w:val="1CorpodeTexto"/>
        <w:keepNext/>
        <w:tabs>
          <w:tab w:val="clear" w:pos="0"/>
        </w:tabs>
        <w:ind w:left="1485" w:firstLine="0"/>
      </w:pPr>
      <w:r w:rsidRPr="00BC6100">
        <w:rPr>
          <w:noProof/>
        </w:rPr>
        <w:lastRenderedPageBreak/>
        <w:drawing>
          <wp:inline distT="0" distB="0" distL="0" distR="0" wp14:anchorId="37391AB8" wp14:editId="012FEED6">
            <wp:extent cx="4901565" cy="2142877"/>
            <wp:effectExtent l="0" t="0" r="0" b="0"/>
            <wp:docPr id="60752503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25031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2938" cy="21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0C42" w14:textId="6AFA115A" w:rsidR="00E95304" w:rsidRDefault="003254A0" w:rsidP="003254A0">
      <w:pPr>
        <w:pStyle w:val="Legenda"/>
        <w:ind w:left="776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2</w:t>
      </w:r>
      <w:r>
        <w:fldChar w:fldCharType="end"/>
      </w:r>
      <w:r>
        <w:t xml:space="preserve"> - Código de escrita e leitura de valores do vetor</w:t>
      </w:r>
    </w:p>
    <w:p w14:paraId="339B2BF2" w14:textId="7C5A204B" w:rsidR="00E95304" w:rsidRDefault="00E95304" w:rsidP="00E95304">
      <w:pPr>
        <w:pStyle w:val="1CorpodeTexto"/>
        <w:numPr>
          <w:ilvl w:val="0"/>
          <w:numId w:val="44"/>
        </w:numPr>
      </w:pPr>
      <w:r>
        <w:t>Alocação + Escrita repetidamente</w:t>
      </w:r>
    </w:p>
    <w:p w14:paraId="2014B87B" w14:textId="77777777" w:rsidR="003254A0" w:rsidRDefault="00BC6100" w:rsidP="003254A0">
      <w:pPr>
        <w:pStyle w:val="PargrafodaLista"/>
        <w:keepNext/>
        <w:ind w:firstLine="698"/>
      </w:pPr>
      <w:r w:rsidRPr="00BC6100">
        <w:rPr>
          <w:noProof/>
        </w:rPr>
        <w:drawing>
          <wp:inline distT="0" distB="0" distL="0" distR="0" wp14:anchorId="5A3225D2" wp14:editId="46A578D2">
            <wp:extent cx="5496271" cy="1040637"/>
            <wp:effectExtent l="0" t="0" r="0" b="7620"/>
            <wp:docPr id="2023914572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14572" name="Imagem 1" descr="Uma imagem contendo Interface gráfica do usuári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4244" cy="105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8204" w14:textId="4E5FA06B" w:rsidR="00E95304" w:rsidRDefault="003254A0" w:rsidP="003254A0">
      <w:pPr>
        <w:pStyle w:val="Legenda"/>
        <w:ind w:left="776" w:firstLine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3</w:t>
      </w:r>
      <w:r>
        <w:fldChar w:fldCharType="end"/>
      </w:r>
      <w:r>
        <w:t xml:space="preserve"> - Código de alocação e escrita</w:t>
      </w:r>
    </w:p>
    <w:p w14:paraId="753E7ADE" w14:textId="77777777" w:rsidR="00E95304" w:rsidRDefault="00E95304" w:rsidP="00E95304">
      <w:pPr>
        <w:pStyle w:val="1CorpodeTexto"/>
        <w:tabs>
          <w:tab w:val="clear" w:pos="0"/>
        </w:tabs>
        <w:ind w:left="1485" w:firstLine="0"/>
      </w:pPr>
    </w:p>
    <w:p w14:paraId="6CF53EEF" w14:textId="77777777" w:rsidR="003254A0" w:rsidRDefault="00E95304" w:rsidP="003254A0">
      <w:pPr>
        <w:pStyle w:val="1CorpodeTexto"/>
        <w:keepNext/>
        <w:numPr>
          <w:ilvl w:val="0"/>
          <w:numId w:val="44"/>
        </w:numPr>
        <w:jc w:val="left"/>
      </w:pPr>
      <w:r>
        <w:t>Alocação + Leitura repetidamente</w:t>
      </w:r>
      <w:r w:rsidR="00BC6100" w:rsidRPr="00BC6100">
        <w:rPr>
          <w:noProof/>
        </w:rPr>
        <w:drawing>
          <wp:inline distT="0" distB="0" distL="0" distR="0" wp14:anchorId="0827510D" wp14:editId="368F2373">
            <wp:extent cx="5210175" cy="1200518"/>
            <wp:effectExtent l="0" t="0" r="0" b="0"/>
            <wp:docPr id="21210469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46966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120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EC5B9" w14:textId="2909C630" w:rsidR="00E95304" w:rsidRPr="00BC6100" w:rsidRDefault="003254A0" w:rsidP="003254A0">
      <w:pPr>
        <w:pStyle w:val="Legenda"/>
        <w:ind w:left="776" w:firstLine="709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4</w:t>
      </w:r>
      <w:r>
        <w:fldChar w:fldCharType="end"/>
      </w:r>
      <w:r>
        <w:t xml:space="preserve"> - Código de alocação e leitura</w:t>
      </w:r>
    </w:p>
    <w:p w14:paraId="21B15B21" w14:textId="5518ED80" w:rsidR="00BC6100" w:rsidRDefault="00BC6100">
      <w:pPr>
        <w:rPr>
          <w:szCs w:val="20"/>
        </w:rPr>
      </w:pPr>
      <w:r>
        <w:br w:type="page"/>
      </w:r>
    </w:p>
    <w:p w14:paraId="385C1FD7" w14:textId="77777777" w:rsidR="00E95304" w:rsidRDefault="00E95304" w:rsidP="00E95304">
      <w:pPr>
        <w:pStyle w:val="1CorpodeTexto"/>
        <w:tabs>
          <w:tab w:val="clear" w:pos="0"/>
        </w:tabs>
        <w:ind w:left="1485" w:firstLine="0"/>
      </w:pPr>
    </w:p>
    <w:p w14:paraId="19576B5A" w14:textId="1822C348" w:rsidR="00E95304" w:rsidRDefault="00E95304" w:rsidP="00E95304">
      <w:pPr>
        <w:pStyle w:val="1CorpodeTexto"/>
        <w:tabs>
          <w:tab w:val="clear" w:pos="0"/>
        </w:tabs>
      </w:pPr>
      <w:r>
        <w:t xml:space="preserve">Os resultados foram registrados e carregados no </w:t>
      </w:r>
      <w:proofErr w:type="spellStart"/>
      <w:r>
        <w:t>Qlik</w:t>
      </w:r>
      <w:proofErr w:type="spellEnd"/>
      <w:r>
        <w:t xml:space="preserve"> Sense para a geração dos gráficos, facilitando a interpretação das tarefas sob diferentes tamanhos de buffer.</w:t>
      </w:r>
    </w:p>
    <w:p w14:paraId="05EB1FC6" w14:textId="77777777" w:rsidR="003254A0" w:rsidRDefault="00E95304" w:rsidP="003254A0">
      <w:pPr>
        <w:pStyle w:val="1CorpodeTexto"/>
        <w:keepNext/>
        <w:tabs>
          <w:tab w:val="clear" w:pos="0"/>
        </w:tabs>
      </w:pPr>
      <w:r>
        <w:rPr>
          <w:noProof/>
        </w:rPr>
        <w:drawing>
          <wp:inline distT="0" distB="0" distL="0" distR="0" wp14:anchorId="05B2A675" wp14:editId="52446BE6">
            <wp:extent cx="3486150" cy="6149501"/>
            <wp:effectExtent l="0" t="0" r="0" b="3810"/>
            <wp:docPr id="128523036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30363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49" cy="615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0225" w14:textId="5C233264" w:rsidR="00E95304" w:rsidRDefault="003254A0" w:rsidP="003254A0">
      <w:pPr>
        <w:pStyle w:val="Legenda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5</w:t>
      </w:r>
      <w:r>
        <w:fldChar w:fldCharType="end"/>
      </w:r>
      <w:r>
        <w:t xml:space="preserve"> - Tempo de execução por tipo de tarefa executada no "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Cost</w:t>
      </w:r>
      <w:proofErr w:type="spellEnd"/>
      <w:r>
        <w:t>"</w:t>
      </w:r>
    </w:p>
    <w:p w14:paraId="1030AF5F" w14:textId="42ADC601" w:rsidR="00BC6100" w:rsidRDefault="00BC6100" w:rsidP="00E95304">
      <w:pPr>
        <w:pStyle w:val="1CorpodeTexto"/>
        <w:tabs>
          <w:tab w:val="clear" w:pos="0"/>
        </w:tabs>
      </w:pPr>
      <w:r>
        <w:t xml:space="preserve">Ao comparar os resultados, torna-se aparente que a tarefa de alocar memoria é consistente entre todos os tamanhos de buffer fornecidos, no entanto, a leitura e escrita aumentam consideravelmente, dobrando de tempo para cada incremento no tamanho de buffer, isto serve como </w:t>
      </w:r>
      <w:r w:rsidR="000861D2">
        <w:lastRenderedPageBreak/>
        <w:t>indício</w:t>
      </w:r>
      <w:r>
        <w:t xml:space="preserve"> de que </w:t>
      </w:r>
      <w:r w:rsidR="00563958">
        <w:t>as leituras</w:t>
      </w:r>
      <w:r>
        <w:t xml:space="preserve"> e escrita de blocos consideráveis de dados podem afetar drasticamente o desempenho</w:t>
      </w:r>
      <w:r w:rsidR="000861D2">
        <w:t>, ainda que realizados na memória principal.</w:t>
      </w:r>
    </w:p>
    <w:p w14:paraId="25A7B861" w14:textId="77777777" w:rsidR="003254A0" w:rsidRDefault="00563958" w:rsidP="003254A0">
      <w:pPr>
        <w:pStyle w:val="1CorpodeTexto"/>
        <w:keepNext/>
        <w:tabs>
          <w:tab w:val="clear" w:pos="0"/>
        </w:tabs>
      </w:pPr>
      <w:r>
        <w:rPr>
          <w:noProof/>
        </w:rPr>
        <w:drawing>
          <wp:inline distT="0" distB="0" distL="0" distR="0" wp14:anchorId="7925F389" wp14:editId="3A069840">
            <wp:extent cx="2272013" cy="5051425"/>
            <wp:effectExtent l="0" t="0" r="0" b="0"/>
            <wp:docPr id="89575859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786" cy="506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4099D" w14:textId="3EE4E314" w:rsidR="00563958" w:rsidRDefault="003254A0" w:rsidP="003254A0">
      <w:pPr>
        <w:pStyle w:val="Legenda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6</w:t>
      </w:r>
      <w:r>
        <w:fldChar w:fldCharType="end"/>
      </w:r>
      <w:r>
        <w:t xml:space="preserve"> - Tempo de alocação por tamanho do buffer</w:t>
      </w:r>
    </w:p>
    <w:p w14:paraId="2A82A096" w14:textId="77777777" w:rsidR="003254A0" w:rsidRDefault="00563958" w:rsidP="003254A0">
      <w:pPr>
        <w:pStyle w:val="1CorpodeTexto"/>
        <w:keepNext/>
        <w:tabs>
          <w:tab w:val="clear" w:pos="0"/>
        </w:tabs>
      </w:pPr>
      <w:r>
        <w:rPr>
          <w:noProof/>
        </w:rPr>
        <w:lastRenderedPageBreak/>
        <w:drawing>
          <wp:inline distT="0" distB="0" distL="0" distR="0" wp14:anchorId="380D0F8E" wp14:editId="7F3F49FE">
            <wp:extent cx="2274125" cy="5059552"/>
            <wp:effectExtent l="0" t="0" r="0" b="8255"/>
            <wp:docPr id="313897220" name="Imagem 3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97220" name="Imagem 3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477" cy="50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77647" w14:textId="1937D240" w:rsidR="003254A0" w:rsidRDefault="003254A0" w:rsidP="003254A0">
      <w:pPr>
        <w:pStyle w:val="Legenda"/>
        <w:ind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7</w:t>
      </w:r>
      <w:r>
        <w:fldChar w:fldCharType="end"/>
      </w:r>
      <w:r>
        <w:t xml:space="preserve"> - Tempo de leitura por tamanho do buffer</w:t>
      </w:r>
    </w:p>
    <w:p w14:paraId="0270CAD7" w14:textId="77777777" w:rsidR="003254A0" w:rsidRDefault="00563958" w:rsidP="003254A0">
      <w:pPr>
        <w:pStyle w:val="1CorpodeTexto"/>
        <w:keepNext/>
        <w:tabs>
          <w:tab w:val="clear" w:pos="0"/>
        </w:tabs>
      </w:pPr>
      <w:r>
        <w:rPr>
          <w:noProof/>
        </w:rPr>
        <w:lastRenderedPageBreak/>
        <w:drawing>
          <wp:inline distT="0" distB="0" distL="0" distR="0" wp14:anchorId="5F636B69" wp14:editId="082B4694">
            <wp:extent cx="2274948" cy="5057946"/>
            <wp:effectExtent l="0" t="0" r="0" b="0"/>
            <wp:docPr id="69408446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591" cy="5097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667B" w14:textId="4A0F28D7" w:rsidR="00563958" w:rsidRDefault="003254A0" w:rsidP="003254A0">
      <w:pPr>
        <w:pStyle w:val="Legenda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8</w:t>
      </w:r>
      <w:r>
        <w:fldChar w:fldCharType="end"/>
      </w:r>
      <w:r>
        <w:t xml:space="preserve"> - Tempo de escrita por tamanho do buffer</w:t>
      </w:r>
    </w:p>
    <w:p w14:paraId="32A1D43F" w14:textId="586AC1DD" w:rsidR="00563958" w:rsidRDefault="00563958" w:rsidP="00E95304">
      <w:pPr>
        <w:pStyle w:val="1CorpodeTexto"/>
        <w:tabs>
          <w:tab w:val="clear" w:pos="0"/>
        </w:tabs>
      </w:pPr>
      <w:r>
        <w:t xml:space="preserve">Ao analisar o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no </w:t>
      </w:r>
      <w:proofErr w:type="spellStart"/>
      <w:r>
        <w:t>Process</w:t>
      </w:r>
      <w:proofErr w:type="spellEnd"/>
      <w:r>
        <w:t xml:space="preserve"> Explorer, é observado que o programa inicia com poucas </w:t>
      </w:r>
      <w:proofErr w:type="spellStart"/>
      <w:r>
        <w:t>page</w:t>
      </w:r>
      <w:proofErr w:type="spellEnd"/>
      <w:r>
        <w:t xml:space="preserve"> faults, porém rapidamente aumenta ao chegar na seção de leitura, visto que necessita acessar endereços não presentes na memória principal, porém, como o programa não possui vazamentos de memória, a quantidade de </w:t>
      </w:r>
      <w:proofErr w:type="spellStart"/>
      <w:r>
        <w:t>page</w:t>
      </w:r>
      <w:proofErr w:type="spellEnd"/>
      <w:r>
        <w:t xml:space="preserve"> faults tornou-se previsível entre múltiplas execuções e o crescimento esperado é que o valor dobre a cada incremento do tamanho de buffer.</w:t>
      </w:r>
    </w:p>
    <w:p w14:paraId="7619D569" w14:textId="77777777" w:rsidR="003254A0" w:rsidRDefault="00563958" w:rsidP="003254A0">
      <w:pPr>
        <w:pStyle w:val="1CorpodeTexto"/>
        <w:keepNext/>
        <w:tabs>
          <w:tab w:val="clear" w:pos="0"/>
        </w:tabs>
      </w:pPr>
      <w:r>
        <w:rPr>
          <w:noProof/>
        </w:rPr>
        <w:lastRenderedPageBreak/>
        <w:drawing>
          <wp:inline distT="0" distB="0" distL="0" distR="0" wp14:anchorId="54D182D8" wp14:editId="129C1055">
            <wp:extent cx="5475768" cy="1037939"/>
            <wp:effectExtent l="0" t="0" r="0" b="0"/>
            <wp:docPr id="123720685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6" cy="1040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A7FB" w14:textId="00E9F1BC" w:rsidR="00563958" w:rsidRDefault="003254A0" w:rsidP="003254A0">
      <w:pPr>
        <w:pStyle w:val="Legenda"/>
        <w:ind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9</w:t>
      </w:r>
      <w:r>
        <w:fldChar w:fldCharType="end"/>
      </w:r>
      <w:r>
        <w:t xml:space="preserve"> - Page faults por tamanho de buffer</w:t>
      </w:r>
    </w:p>
    <w:p w14:paraId="5EBF3C0E" w14:textId="7A21A4AD" w:rsidR="003F1031" w:rsidRDefault="003F1031" w:rsidP="00E95304">
      <w:pPr>
        <w:pStyle w:val="1CorpodeTexto"/>
        <w:tabs>
          <w:tab w:val="clear" w:pos="0"/>
        </w:tabs>
      </w:pPr>
      <w:r>
        <w:t xml:space="preserve">Uma observação que ocorreu após alguns ajustes nas bibliotecas do código para torna-lo compatível com Linux é que ao analisar as </w:t>
      </w:r>
      <w:proofErr w:type="spellStart"/>
      <w:r>
        <w:t>page</w:t>
      </w:r>
      <w:proofErr w:type="spellEnd"/>
      <w:r>
        <w:t xml:space="preserve"> faults no Linux, ocorre um salto considerável em </w:t>
      </w:r>
      <w:proofErr w:type="spellStart"/>
      <w:r>
        <w:t>page</w:t>
      </w:r>
      <w:proofErr w:type="spellEnd"/>
      <w:r>
        <w:t xml:space="preserve"> faults a partir do momento em que o buffer </w:t>
      </w:r>
      <w:proofErr w:type="spellStart"/>
      <w:r>
        <w:t>size</w:t>
      </w:r>
      <w:proofErr w:type="spellEnd"/>
      <w:r>
        <w:t xml:space="preserve"> é maior que 16MB.</w:t>
      </w:r>
    </w:p>
    <w:p w14:paraId="47062C44" w14:textId="77777777" w:rsidR="003254A0" w:rsidRDefault="003F1031" w:rsidP="003254A0">
      <w:pPr>
        <w:pStyle w:val="1CorpodeTexto"/>
        <w:keepNext/>
        <w:tabs>
          <w:tab w:val="clear" w:pos="0"/>
        </w:tabs>
      </w:pPr>
      <w:r w:rsidRPr="003F1031">
        <w:drawing>
          <wp:inline distT="0" distB="0" distL="0" distR="0" wp14:anchorId="1233E5D0" wp14:editId="74B40C9C">
            <wp:extent cx="4725059" cy="2514951"/>
            <wp:effectExtent l="0" t="0" r="0" b="0"/>
            <wp:docPr id="12458926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9262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D00C" w14:textId="75037DE6" w:rsidR="003F1031" w:rsidRDefault="003254A0" w:rsidP="003254A0">
      <w:pPr>
        <w:pStyle w:val="Legenda"/>
        <w:ind w:firstLine="578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10</w:t>
      </w:r>
      <w:r>
        <w:fldChar w:fldCharType="end"/>
      </w:r>
      <w:r>
        <w:t xml:space="preserve"> - Anomalia de Page </w:t>
      </w:r>
      <w:proofErr w:type="spellStart"/>
      <w:r>
        <w:t>Fault</w:t>
      </w:r>
      <w:proofErr w:type="spellEnd"/>
      <w:r>
        <w:t xml:space="preserve"> em buffers maiores do que 16MB devido a limite da memoria cache</w:t>
      </w:r>
    </w:p>
    <w:p w14:paraId="61493EBC" w14:textId="0E0D7DAF" w:rsidR="212DD62E" w:rsidRDefault="000A009C" w:rsidP="000A009C">
      <w:pPr>
        <w:pStyle w:val="3TtulodeSeo"/>
      </w:pPr>
      <w:r>
        <w:t>Análise do</w:t>
      </w:r>
      <w:r>
        <w:t xml:space="preserve"> Trabalho M1</w:t>
      </w:r>
    </w:p>
    <w:p w14:paraId="378966F5" w14:textId="1D0E3580" w:rsidR="000A009C" w:rsidRDefault="000A009C" w:rsidP="000A009C">
      <w:pPr>
        <w:pStyle w:val="1CorpodeTexto"/>
      </w:pPr>
      <w:r>
        <w:t xml:space="preserve">Ao executar o código em Linux através do </w:t>
      </w:r>
      <w:proofErr w:type="spellStart"/>
      <w:r>
        <w:t>Codespaces</w:t>
      </w:r>
      <w:proofErr w:type="spellEnd"/>
      <w:r>
        <w:t xml:space="preserve">, foi inicialmente realizado uma checagem por </w:t>
      </w:r>
      <w:proofErr w:type="spellStart"/>
      <w:r>
        <w:t>page</w:t>
      </w:r>
      <w:proofErr w:type="spellEnd"/>
      <w:r>
        <w:t xml:space="preserve"> faults na execução dos </w:t>
      </w:r>
      <w:proofErr w:type="spellStart"/>
      <w:r>
        <w:t>clients</w:t>
      </w:r>
      <w:proofErr w:type="spellEnd"/>
      <w:r>
        <w:t xml:space="preserve"> numéricos e de </w:t>
      </w:r>
      <w:proofErr w:type="spellStart"/>
      <w:r>
        <w:t>string</w:t>
      </w:r>
      <w:proofErr w:type="spellEnd"/>
      <w:r>
        <w:t xml:space="preserve"> separadamente.</w:t>
      </w:r>
    </w:p>
    <w:p w14:paraId="3F8644E7" w14:textId="76B1FD8B" w:rsidR="000A009C" w:rsidRDefault="000A009C" w:rsidP="000A009C">
      <w:pPr>
        <w:pStyle w:val="1CorpodeTexto"/>
        <w:numPr>
          <w:ilvl w:val="0"/>
          <w:numId w:val="44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client</w:t>
      </w:r>
      <w:proofErr w:type="spellEnd"/>
      <w:r w:rsidR="008058FB">
        <w:t xml:space="preserve"> (Apresenta aproximadamente 82 </w:t>
      </w:r>
      <w:proofErr w:type="spellStart"/>
      <w:r w:rsidR="008058FB">
        <w:t>minor</w:t>
      </w:r>
      <w:proofErr w:type="spellEnd"/>
      <w:r w:rsidR="008058FB">
        <w:t xml:space="preserve"> </w:t>
      </w:r>
      <w:proofErr w:type="spellStart"/>
      <w:r w:rsidR="008058FB">
        <w:t>page</w:t>
      </w:r>
      <w:proofErr w:type="spellEnd"/>
      <w:r w:rsidR="008058FB">
        <w:t xml:space="preserve"> faults)</w:t>
      </w:r>
    </w:p>
    <w:p w14:paraId="5D89CC31" w14:textId="77777777" w:rsidR="003254A0" w:rsidRDefault="008058FB" w:rsidP="003254A0">
      <w:pPr>
        <w:pStyle w:val="1CorpodeTexto"/>
        <w:keepNext/>
        <w:tabs>
          <w:tab w:val="clear" w:pos="0"/>
        </w:tabs>
        <w:ind w:left="1485" w:firstLine="0"/>
      </w:pPr>
      <w:r w:rsidRPr="008058FB">
        <w:drawing>
          <wp:inline distT="0" distB="0" distL="0" distR="0" wp14:anchorId="14EDACB7" wp14:editId="1FA57586">
            <wp:extent cx="5546607" cy="543210"/>
            <wp:effectExtent l="0" t="0" r="0" b="9525"/>
            <wp:docPr id="2171392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3922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3540" cy="54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E6AD" w14:textId="48AAFA76" w:rsidR="000A009C" w:rsidRDefault="003254A0" w:rsidP="003254A0">
      <w:pPr>
        <w:pStyle w:val="Legenda"/>
        <w:ind w:left="709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11</w:t>
      </w:r>
      <w:r>
        <w:fldChar w:fldCharType="end"/>
      </w:r>
      <w:r>
        <w:t xml:space="preserve"> - Analise do processo "</w:t>
      </w:r>
      <w:proofErr w:type="spellStart"/>
      <w:r>
        <w:t>Number_client</w:t>
      </w:r>
      <w:proofErr w:type="spellEnd"/>
      <w:r>
        <w:t>"</w:t>
      </w:r>
    </w:p>
    <w:p w14:paraId="5238E44C" w14:textId="3EE3499B" w:rsidR="000A009C" w:rsidRDefault="000A009C" w:rsidP="000A009C">
      <w:pPr>
        <w:pStyle w:val="1CorpodeTexto"/>
        <w:numPr>
          <w:ilvl w:val="0"/>
          <w:numId w:val="44"/>
        </w:numPr>
      </w:pPr>
      <w:proofErr w:type="spellStart"/>
      <w:r>
        <w:lastRenderedPageBreak/>
        <w:t>String</w:t>
      </w:r>
      <w:proofErr w:type="spellEnd"/>
      <w:r>
        <w:t xml:space="preserve"> </w:t>
      </w:r>
      <w:proofErr w:type="spellStart"/>
      <w:r>
        <w:t>client</w:t>
      </w:r>
      <w:proofErr w:type="spellEnd"/>
      <w:r w:rsidR="008058FB">
        <w:t xml:space="preserve"> (Devido a maior complexidade, no primeiro processo, o primeiro salto para o loop requer uma major </w:t>
      </w:r>
      <w:proofErr w:type="spellStart"/>
      <w:r w:rsidR="008058FB">
        <w:t>page</w:t>
      </w:r>
      <w:proofErr w:type="spellEnd"/>
      <w:r w:rsidR="008058FB">
        <w:t xml:space="preserve"> </w:t>
      </w:r>
      <w:proofErr w:type="spellStart"/>
      <w:r w:rsidR="008058FB">
        <w:t>fault</w:t>
      </w:r>
      <w:proofErr w:type="spellEnd"/>
      <w:r w:rsidR="008058FB">
        <w:t xml:space="preserve">, mas ainda similar ao </w:t>
      </w:r>
      <w:proofErr w:type="spellStart"/>
      <w:r w:rsidR="008058FB">
        <w:t>number</w:t>
      </w:r>
      <w:proofErr w:type="spellEnd"/>
      <w:r w:rsidR="008058FB">
        <w:t xml:space="preserve"> </w:t>
      </w:r>
      <w:proofErr w:type="spellStart"/>
      <w:r w:rsidR="008058FB">
        <w:t>client</w:t>
      </w:r>
      <w:proofErr w:type="spellEnd"/>
      <w:r w:rsidR="008058FB">
        <w:t xml:space="preserve">, apresenta aproximadamente 80 </w:t>
      </w:r>
      <w:proofErr w:type="spellStart"/>
      <w:r w:rsidR="008058FB">
        <w:t>page</w:t>
      </w:r>
      <w:proofErr w:type="spellEnd"/>
      <w:r w:rsidR="008058FB">
        <w:t xml:space="preserve"> faults)</w:t>
      </w:r>
    </w:p>
    <w:p w14:paraId="5377055B" w14:textId="77777777" w:rsidR="003254A0" w:rsidRDefault="008058FB" w:rsidP="003254A0">
      <w:pPr>
        <w:pStyle w:val="1CorpodeTexto"/>
        <w:keepNext/>
        <w:tabs>
          <w:tab w:val="clear" w:pos="0"/>
        </w:tabs>
        <w:ind w:left="1418" w:firstLine="0"/>
      </w:pPr>
      <w:r w:rsidRPr="008058FB">
        <w:drawing>
          <wp:inline distT="0" distB="0" distL="0" distR="0" wp14:anchorId="2E625B9C" wp14:editId="1986E656">
            <wp:extent cx="5365854" cy="712552"/>
            <wp:effectExtent l="0" t="0" r="6350" b="0"/>
            <wp:docPr id="1949132728" name="Imagem 1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32728" name="Imagem 1" descr="Forma&#10;&#10;Descrição gerada automaticamente com confiança baix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5857" cy="71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5A63E" w14:textId="1885DF5E" w:rsidR="000A009C" w:rsidRDefault="003254A0" w:rsidP="003254A0">
      <w:pPr>
        <w:pStyle w:val="Legenda"/>
        <w:ind w:left="709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12</w:t>
      </w:r>
      <w:r>
        <w:fldChar w:fldCharType="end"/>
      </w:r>
      <w:r>
        <w:t xml:space="preserve"> - Analise do processo "</w:t>
      </w:r>
      <w:proofErr w:type="spellStart"/>
      <w:r>
        <w:t>String_client</w:t>
      </w:r>
      <w:proofErr w:type="spellEnd"/>
      <w:r>
        <w:t>"</w:t>
      </w:r>
    </w:p>
    <w:p w14:paraId="16EC2386" w14:textId="011B6E69" w:rsidR="00426A88" w:rsidRPr="000A009C" w:rsidRDefault="000A009C" w:rsidP="00426A88">
      <w:pPr>
        <w:pStyle w:val="1CorpodeTexto"/>
        <w:tabs>
          <w:tab w:val="clear" w:pos="0"/>
        </w:tabs>
      </w:pPr>
      <w:r>
        <w:t>Os códigos apresentaram um valor consistente de</w:t>
      </w:r>
      <w:r w:rsidR="00FC105D">
        <w:t xml:space="preserve"> </w:t>
      </w:r>
      <w:proofErr w:type="spellStart"/>
      <w:r w:rsidR="00FC105D">
        <w:t>minor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faults</w:t>
      </w:r>
      <w:r w:rsidR="00FC105D">
        <w:t xml:space="preserve"> (valor do endereço não está no cache ou memória compartilhada)</w:t>
      </w:r>
      <w:r>
        <w:t xml:space="preserve"> uma vez que entram no loop para enviar dados repetidamente, isso mostra que o escopo do código em loop está alocado a caber em apenas uma página, sem a necessidade de realizar a troca de páginas adicionais para a execução do código</w:t>
      </w:r>
      <w:r w:rsidR="008058FB">
        <w:t xml:space="preserve">, com a exceção sendo o </w:t>
      </w:r>
      <w:proofErr w:type="spellStart"/>
      <w:r w:rsidR="008058FB">
        <w:t>String</w:t>
      </w:r>
      <w:proofErr w:type="spellEnd"/>
      <w:r w:rsidR="008058FB">
        <w:t xml:space="preserve"> </w:t>
      </w:r>
      <w:proofErr w:type="spellStart"/>
      <w:r w:rsidR="008058FB">
        <w:t>Client</w:t>
      </w:r>
      <w:proofErr w:type="spellEnd"/>
      <w:r w:rsidR="008058FB">
        <w:t>, cujo requer um salto mais distante e consequentemente precisou ser alocado em outra página que não se encontra n</w:t>
      </w:r>
      <w:r w:rsidR="00FC105D">
        <w:t>a memória física durante a execução do primeiro processo</w:t>
      </w:r>
      <w:r>
        <w:t xml:space="preserve">. </w:t>
      </w:r>
    </w:p>
    <w:p w14:paraId="2FD5452E" w14:textId="111DAE6D" w:rsidR="212DD62E" w:rsidRDefault="00426A88" w:rsidP="00426A88">
      <w:pPr>
        <w:pStyle w:val="1CorpodeTexto"/>
      </w:pPr>
      <w:r>
        <w:t xml:space="preserve">Já o servidor apresenta aproximadamente 110 </w:t>
      </w:r>
      <w:proofErr w:type="spellStart"/>
      <w:r>
        <w:t>page</w:t>
      </w:r>
      <w:proofErr w:type="spellEnd"/>
      <w:r>
        <w:t xml:space="preserve"> faults, com pouco crescimento de </w:t>
      </w:r>
      <w:proofErr w:type="spellStart"/>
      <w:r>
        <w:t>page</w:t>
      </w:r>
      <w:proofErr w:type="spellEnd"/>
      <w:r>
        <w:t xml:space="preserve"> faults, considerando que os threads foram inicializados e estão executando o mesmo trecho sem a necessidade de fazer saltos para códigos em </w:t>
      </w:r>
      <w:r w:rsidR="003254A0">
        <w:t>páginas</w:t>
      </w:r>
      <w:r>
        <w:t xml:space="preserve"> alternativas</w:t>
      </w:r>
    </w:p>
    <w:p w14:paraId="3249166E" w14:textId="77777777" w:rsidR="003254A0" w:rsidRDefault="00426A88" w:rsidP="003254A0">
      <w:pPr>
        <w:pStyle w:val="1CorpodeTexto"/>
        <w:keepNext/>
        <w:ind w:left="709" w:firstLine="0"/>
      </w:pPr>
      <w:r w:rsidRPr="00426A88">
        <w:drawing>
          <wp:inline distT="0" distB="0" distL="0" distR="0" wp14:anchorId="63A17364" wp14:editId="0ABB07F9">
            <wp:extent cx="5433238" cy="1857300"/>
            <wp:effectExtent l="0" t="0" r="0" b="0"/>
            <wp:docPr id="183701038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10387" name="Imagem 1" descr="Interface gráfica do usuário, Aplicativ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43497" cy="186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0B4B" w14:textId="50FB5318" w:rsidR="0079638B" w:rsidRDefault="003254A0" w:rsidP="003254A0">
      <w:pPr>
        <w:pStyle w:val="Legenda"/>
        <w:ind w:left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13</w:t>
      </w:r>
      <w:r>
        <w:fldChar w:fldCharType="end"/>
      </w:r>
      <w:r>
        <w:t xml:space="preserve"> - Análise do servidor </w:t>
      </w:r>
      <w:proofErr w:type="spellStart"/>
      <w:r>
        <w:t>multithread</w:t>
      </w:r>
      <w:proofErr w:type="spellEnd"/>
    </w:p>
    <w:p w14:paraId="2BFB6B0D" w14:textId="369FC79A" w:rsidR="0079638B" w:rsidRDefault="0079638B" w:rsidP="0079638B">
      <w:pPr>
        <w:pStyle w:val="1CorpodeTexto"/>
      </w:pPr>
      <w:r>
        <w:t xml:space="preserve">Para realizar a análise do projeto do trabalho M1 no Windows, foi feito a conversão do código para utilizar a biblioteca </w:t>
      </w:r>
      <w:proofErr w:type="spellStart"/>
      <w:r>
        <w:t>Windows.h</w:t>
      </w:r>
      <w:proofErr w:type="spellEnd"/>
      <w:r>
        <w:t xml:space="preserve">, permitindo que o código seja executado com uma logica similar ao original, abaixo estão os resultados obtidos através do </w:t>
      </w:r>
      <w:proofErr w:type="spellStart"/>
      <w:r>
        <w:t>Process</w:t>
      </w:r>
      <w:proofErr w:type="spellEnd"/>
      <w:r>
        <w:t xml:space="preserve"> Explorer.</w:t>
      </w:r>
    </w:p>
    <w:p w14:paraId="6052A22B" w14:textId="5C833B9B" w:rsidR="0079638B" w:rsidRDefault="0079638B" w:rsidP="0079638B">
      <w:pPr>
        <w:pStyle w:val="1CorpodeTexto"/>
        <w:numPr>
          <w:ilvl w:val="0"/>
          <w:numId w:val="44"/>
        </w:numPr>
      </w:pPr>
      <w:r>
        <w:lastRenderedPageBreak/>
        <w:t>Server</w:t>
      </w:r>
    </w:p>
    <w:p w14:paraId="5EC0A353" w14:textId="4A7D60EF" w:rsidR="0079638B" w:rsidRDefault="0079638B" w:rsidP="0079638B">
      <w:pPr>
        <w:pStyle w:val="1CorpodeTexto"/>
        <w:numPr>
          <w:ilvl w:val="1"/>
          <w:numId w:val="44"/>
        </w:numPr>
      </w:pPr>
      <w:r>
        <w:t xml:space="preserve">Aguardando conexão (1147 </w:t>
      </w:r>
      <w:proofErr w:type="spellStart"/>
      <w:r>
        <w:t>page</w:t>
      </w:r>
      <w:proofErr w:type="spellEnd"/>
      <w:r>
        <w:t xml:space="preserve"> faults)</w:t>
      </w:r>
    </w:p>
    <w:p w14:paraId="34BD0A89" w14:textId="77777777" w:rsidR="003254A0" w:rsidRDefault="0079638B" w:rsidP="003254A0">
      <w:pPr>
        <w:pStyle w:val="1CorpodeTexto"/>
        <w:keepNext/>
        <w:tabs>
          <w:tab w:val="clear" w:pos="0"/>
        </w:tabs>
        <w:ind w:left="2205" w:firstLine="0"/>
      </w:pPr>
      <w:r w:rsidRPr="0079638B">
        <w:drawing>
          <wp:inline distT="0" distB="0" distL="0" distR="0" wp14:anchorId="72218F6A" wp14:editId="50358EAC">
            <wp:extent cx="4749165" cy="1403711"/>
            <wp:effectExtent l="0" t="0" r="0" b="6350"/>
            <wp:docPr id="35827019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270193" name="Imagem 1" descr="Interface gráfica do usuário,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76316" cy="141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644F" w14:textId="31BA1F3B" w:rsidR="0079638B" w:rsidRDefault="003254A0" w:rsidP="003254A0">
      <w:pPr>
        <w:pStyle w:val="Legenda"/>
        <w:ind w:left="1418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14</w:t>
      </w:r>
      <w:r>
        <w:fldChar w:fldCharType="end"/>
      </w:r>
      <w:r>
        <w:t xml:space="preserve"> - Page faults do servidor no Windows</w:t>
      </w:r>
    </w:p>
    <w:p w14:paraId="4FA1E722" w14:textId="781AA89A" w:rsidR="0079638B" w:rsidRDefault="0079638B" w:rsidP="0079638B">
      <w:pPr>
        <w:pStyle w:val="1CorpodeTexto"/>
        <w:numPr>
          <w:ilvl w:val="1"/>
          <w:numId w:val="44"/>
        </w:numPr>
      </w:pPr>
      <w:proofErr w:type="spellStart"/>
      <w:r>
        <w:t>Number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conectado</w:t>
      </w:r>
    </w:p>
    <w:p w14:paraId="03D97041" w14:textId="77777777" w:rsidR="003254A0" w:rsidRDefault="0079638B" w:rsidP="003254A0">
      <w:pPr>
        <w:pStyle w:val="1CorpodeTexto"/>
        <w:keepNext/>
        <w:tabs>
          <w:tab w:val="clear" w:pos="0"/>
        </w:tabs>
        <w:ind w:left="2205" w:firstLine="0"/>
      </w:pPr>
      <w:r w:rsidRPr="0079638B">
        <w:drawing>
          <wp:inline distT="0" distB="0" distL="0" distR="0" wp14:anchorId="67EF8467" wp14:editId="77539B7F">
            <wp:extent cx="5121304" cy="352790"/>
            <wp:effectExtent l="0" t="0" r="3175" b="9525"/>
            <wp:docPr id="2799302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302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32020" cy="3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739D1" w14:textId="3368EC0C" w:rsidR="0079638B" w:rsidRDefault="003254A0" w:rsidP="003254A0">
      <w:pPr>
        <w:pStyle w:val="Legenda"/>
        <w:ind w:left="1418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15</w:t>
      </w:r>
      <w:r>
        <w:fldChar w:fldCharType="end"/>
      </w:r>
      <w:r>
        <w:t xml:space="preserve"> - Page faults do </w:t>
      </w:r>
      <w:proofErr w:type="spellStart"/>
      <w:r>
        <w:t>number_client</w:t>
      </w:r>
      <w:proofErr w:type="spellEnd"/>
      <w:r>
        <w:t xml:space="preserve"> no Windows</w:t>
      </w:r>
    </w:p>
    <w:p w14:paraId="1D7D2456" w14:textId="77777777" w:rsidR="0079638B" w:rsidRDefault="0079638B" w:rsidP="0079638B">
      <w:pPr>
        <w:pStyle w:val="1CorpodeTexto"/>
        <w:numPr>
          <w:ilvl w:val="1"/>
          <w:numId w:val="44"/>
        </w:numPr>
      </w:pPr>
      <w:r>
        <w:t xml:space="preserve">1 </w:t>
      </w:r>
      <w:proofErr w:type="spellStart"/>
      <w:r>
        <w:t>client</w:t>
      </w:r>
      <w:proofErr w:type="spellEnd"/>
      <w:r>
        <w:t xml:space="preserve"> de cada tipo </w:t>
      </w:r>
    </w:p>
    <w:p w14:paraId="4E1CF00C" w14:textId="7BEFC74F" w:rsidR="0079638B" w:rsidRDefault="0079638B" w:rsidP="0079638B">
      <w:pPr>
        <w:pStyle w:val="1CorpodeTexto"/>
        <w:numPr>
          <w:ilvl w:val="2"/>
          <w:numId w:val="44"/>
        </w:numPr>
      </w:pPr>
      <w:r>
        <w:t xml:space="preserve">Quando há uma nova conexão, cada processo ganha algumas </w:t>
      </w:r>
      <w:proofErr w:type="spellStart"/>
      <w:r>
        <w:t>page</w:t>
      </w:r>
      <w:proofErr w:type="spellEnd"/>
      <w:r>
        <w:t xml:space="preserve"> faults até se estabilizar</w:t>
      </w:r>
    </w:p>
    <w:p w14:paraId="03D6B5D1" w14:textId="77777777" w:rsidR="003254A0" w:rsidRDefault="0079638B" w:rsidP="003254A0">
      <w:pPr>
        <w:pStyle w:val="1CorpodeTexto"/>
        <w:keepNext/>
        <w:tabs>
          <w:tab w:val="clear" w:pos="0"/>
        </w:tabs>
        <w:ind w:left="2205" w:firstLine="0"/>
      </w:pPr>
      <w:r w:rsidRPr="0079638B">
        <w:drawing>
          <wp:inline distT="0" distB="0" distL="0" distR="0" wp14:anchorId="1F11B65E" wp14:editId="68892ADA">
            <wp:extent cx="5068142" cy="473742"/>
            <wp:effectExtent l="0" t="0" r="0" b="2540"/>
            <wp:docPr id="3664253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42536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0131" cy="47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2D7D" w14:textId="2DA68438" w:rsidR="0079638B" w:rsidRDefault="003254A0" w:rsidP="003254A0">
      <w:pPr>
        <w:pStyle w:val="Legenda"/>
        <w:ind w:left="1418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16</w:t>
      </w:r>
      <w:r>
        <w:fldChar w:fldCharType="end"/>
      </w:r>
      <w:r>
        <w:t xml:space="preserve"> - Page </w:t>
      </w:r>
      <w:proofErr w:type="spellStart"/>
      <w:r>
        <w:t>fault</w:t>
      </w:r>
      <w:proofErr w:type="spellEnd"/>
      <w:r>
        <w:t xml:space="preserve"> de cada programa do trabalho M1 no Windows</w:t>
      </w:r>
    </w:p>
    <w:p w14:paraId="5C61C210" w14:textId="30CC4451" w:rsidR="0079638B" w:rsidRDefault="0079638B" w:rsidP="0079638B">
      <w:pPr>
        <w:pStyle w:val="1CorpodeTexto"/>
        <w:numPr>
          <w:ilvl w:val="1"/>
          <w:numId w:val="44"/>
        </w:numPr>
      </w:pPr>
      <w:r>
        <w:t xml:space="preserve">3 </w:t>
      </w:r>
      <w:proofErr w:type="spellStart"/>
      <w:r>
        <w:t>clients</w:t>
      </w:r>
      <w:proofErr w:type="spellEnd"/>
      <w:r>
        <w:t xml:space="preserve"> de cada tipo</w:t>
      </w:r>
    </w:p>
    <w:p w14:paraId="19EE3F86" w14:textId="6BCA5E40" w:rsidR="0079638B" w:rsidRDefault="0079638B" w:rsidP="0079638B">
      <w:pPr>
        <w:pStyle w:val="1CorpodeTexto"/>
        <w:numPr>
          <w:ilvl w:val="2"/>
          <w:numId w:val="44"/>
        </w:numPr>
      </w:pPr>
      <w:r>
        <w:t xml:space="preserve">Novas instâncias dos processos geram menos </w:t>
      </w:r>
      <w:proofErr w:type="spellStart"/>
      <w:r>
        <w:t>page</w:t>
      </w:r>
      <w:proofErr w:type="spellEnd"/>
      <w:r>
        <w:t xml:space="preserve"> faults do que as primeiras instâncias, possivelmente devido a páginas compartilhadas estar</w:t>
      </w:r>
      <w:r w:rsidR="00F23E59">
        <w:t>em</w:t>
      </w:r>
      <w:r>
        <w:t xml:space="preserve"> influenciando no carregamento d</w:t>
      </w:r>
      <w:r w:rsidR="00F23E59">
        <w:t>as instruções.</w:t>
      </w:r>
    </w:p>
    <w:p w14:paraId="5E32F94D" w14:textId="77777777" w:rsidR="003254A0" w:rsidRDefault="0079638B" w:rsidP="003254A0">
      <w:pPr>
        <w:pStyle w:val="1CorpodeTexto"/>
        <w:keepNext/>
        <w:tabs>
          <w:tab w:val="clear" w:pos="0"/>
        </w:tabs>
        <w:ind w:left="2205" w:firstLine="0"/>
      </w:pPr>
      <w:r w:rsidRPr="0079638B">
        <w:lastRenderedPageBreak/>
        <w:drawing>
          <wp:inline distT="0" distB="0" distL="0" distR="0" wp14:anchorId="004BF0A3" wp14:editId="124FCA71">
            <wp:extent cx="5100039" cy="864028"/>
            <wp:effectExtent l="0" t="0" r="5715" b="0"/>
            <wp:docPr id="880460653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0653" name="Imagem 1" descr="Tela de computador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43486" cy="8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4D88" w14:textId="74D9BAAE" w:rsidR="0079638B" w:rsidRDefault="003254A0" w:rsidP="003254A0">
      <w:pPr>
        <w:pStyle w:val="Legenda"/>
        <w:ind w:left="1418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17</w:t>
      </w:r>
      <w:r>
        <w:fldChar w:fldCharType="end"/>
      </w:r>
      <w:r>
        <w:t xml:space="preserve"> - Page faults do trabalho M1 em stress </w:t>
      </w:r>
      <w:proofErr w:type="spellStart"/>
      <w:r>
        <w:t>test</w:t>
      </w:r>
      <w:proofErr w:type="spellEnd"/>
      <w:r>
        <w:t xml:space="preserve"> no Windows</w:t>
      </w:r>
    </w:p>
    <w:p w14:paraId="54EC2521" w14:textId="3AE9BC99" w:rsidR="009C681F" w:rsidRDefault="009C681F" w:rsidP="009C681F">
      <w:pPr>
        <w:pStyle w:val="3TtulodeSeo"/>
      </w:pPr>
      <w:r>
        <w:t>Análise d</w:t>
      </w:r>
      <w:r>
        <w:t>e Software</w:t>
      </w:r>
    </w:p>
    <w:p w14:paraId="4767E6B1" w14:textId="4C2D9CFF" w:rsidR="00674180" w:rsidRDefault="00674180" w:rsidP="00674180">
      <w:pPr>
        <w:pStyle w:val="1CorpodeTexto"/>
      </w:pPr>
      <w:r>
        <w:t xml:space="preserve">O software escolhido para o teste livre foi um </w:t>
      </w:r>
      <w:r w:rsidR="004C3080">
        <w:t xml:space="preserve">leitor de instruções do RISC-V, além de analisar as instruções, ele também faz o calculo de desempenho do através da quantidade de ciclos por instrução e fornece possíveis soluções para conflitos de </w:t>
      </w:r>
      <w:proofErr w:type="spellStart"/>
      <w:r w:rsidR="004C3080">
        <w:t>hazards</w:t>
      </w:r>
      <w:proofErr w:type="spellEnd"/>
      <w:r w:rsidR="004C3080">
        <w:t xml:space="preserve"> presentes no código </w:t>
      </w:r>
      <w:proofErr w:type="spellStart"/>
      <w:r w:rsidR="004C3080">
        <w:t>assembly</w:t>
      </w:r>
      <w:proofErr w:type="spellEnd"/>
      <w:r w:rsidR="004C3080">
        <w:t xml:space="preserve">, que impediriam o código </w:t>
      </w:r>
      <w:r w:rsidR="00DC2635">
        <w:t>de fazer execução paralela, as opções incluem inserção de NO-</w:t>
      </w:r>
      <w:proofErr w:type="spellStart"/>
      <w:r w:rsidR="00DC2635">
        <w:t>Operators</w:t>
      </w:r>
      <w:proofErr w:type="spellEnd"/>
      <w:r w:rsidR="00DC2635">
        <w:t xml:space="preserve"> para atrasar a execução do código, reordenamento de instruções sem afetar o resultado do programa e simulação da técnica de </w:t>
      </w:r>
      <w:proofErr w:type="spellStart"/>
      <w:r w:rsidR="00DC2635">
        <w:t>forwarding</w:t>
      </w:r>
      <w:proofErr w:type="spellEnd"/>
      <w:r w:rsidR="00DC2635">
        <w:t xml:space="preserve">, reduzindo a quantidade de </w:t>
      </w:r>
      <w:proofErr w:type="spellStart"/>
      <w:r w:rsidR="00DC2635">
        <w:t>NOPs</w:t>
      </w:r>
      <w:proofErr w:type="spellEnd"/>
      <w:r w:rsidR="00DC2635">
        <w:t xml:space="preserve"> necessários para que a correção aconteça.</w:t>
      </w:r>
    </w:p>
    <w:p w14:paraId="539281DF" w14:textId="754013DB" w:rsidR="004C3080" w:rsidRDefault="00DC2635" w:rsidP="00674180">
      <w:pPr>
        <w:pStyle w:val="1CorpodeTexto"/>
      </w:pPr>
      <w:r>
        <w:t>Os resultados do programa foram obtidos usando os parâmetros abaixo:</w:t>
      </w:r>
    </w:p>
    <w:p w14:paraId="525600B9" w14:textId="1E33F031" w:rsidR="00DC2635" w:rsidRDefault="00DC2635" w:rsidP="00DC2635">
      <w:pPr>
        <w:pStyle w:val="1CorpodeTexto"/>
        <w:numPr>
          <w:ilvl w:val="0"/>
          <w:numId w:val="44"/>
        </w:numPr>
      </w:pPr>
      <w:r>
        <w:t xml:space="preserve">Tempo de </w:t>
      </w:r>
      <w:proofErr w:type="spellStart"/>
      <w:r>
        <w:t>clock</w:t>
      </w:r>
      <w:proofErr w:type="spellEnd"/>
      <w:r>
        <w:t>: 1</w:t>
      </w:r>
    </w:p>
    <w:p w14:paraId="682E1FD2" w14:textId="7B2E6C9C" w:rsidR="00DC2635" w:rsidRDefault="00DC2635" w:rsidP="00DC2635">
      <w:pPr>
        <w:pStyle w:val="1CorpodeTexto"/>
        <w:numPr>
          <w:ilvl w:val="0"/>
          <w:numId w:val="44"/>
        </w:numPr>
      </w:pPr>
      <w:r>
        <w:t xml:space="preserve">Arquivo: </w:t>
      </w:r>
      <w:proofErr w:type="spellStart"/>
      <w:r>
        <w:t>código_dump</w:t>
      </w:r>
      <w:proofErr w:type="spellEnd"/>
    </w:p>
    <w:p w14:paraId="2869A6BE" w14:textId="67EA61FF" w:rsidR="00DC2635" w:rsidRPr="00674180" w:rsidRDefault="00DC2635" w:rsidP="00DC2635">
      <w:pPr>
        <w:pStyle w:val="1CorpodeTexto"/>
        <w:numPr>
          <w:ilvl w:val="0"/>
          <w:numId w:val="44"/>
        </w:numPr>
      </w:pPr>
      <w:r>
        <w:t>Tecnica: 5 – Todas as opções</w:t>
      </w:r>
    </w:p>
    <w:p w14:paraId="5ECACA80" w14:textId="77777777" w:rsidR="0079638B" w:rsidRDefault="0079638B" w:rsidP="0079638B">
      <w:pPr>
        <w:pStyle w:val="1CorpodeTexto"/>
        <w:tabs>
          <w:tab w:val="clear" w:pos="0"/>
        </w:tabs>
      </w:pPr>
    </w:p>
    <w:p w14:paraId="6FF0A264" w14:textId="706A9EA7" w:rsidR="00DC2635" w:rsidRDefault="00DC2635" w:rsidP="00DC2635">
      <w:pPr>
        <w:pStyle w:val="1CorpodeTexto"/>
        <w:numPr>
          <w:ilvl w:val="2"/>
          <w:numId w:val="46"/>
        </w:numPr>
        <w:rPr>
          <w:b/>
          <w:bCs/>
        </w:rPr>
      </w:pPr>
      <w:r w:rsidRPr="00DC2635">
        <w:rPr>
          <w:b/>
          <w:bCs/>
        </w:rPr>
        <w:t>Análise por passos:</w:t>
      </w:r>
    </w:p>
    <w:p w14:paraId="646E16AD" w14:textId="007FFC05" w:rsidR="00261CE6" w:rsidRDefault="00DC2635" w:rsidP="00261CE6">
      <w:pPr>
        <w:pStyle w:val="1CorpodeTexto"/>
        <w:numPr>
          <w:ilvl w:val="3"/>
          <w:numId w:val="46"/>
        </w:numPr>
        <w:rPr>
          <w:b/>
          <w:bCs/>
        </w:rPr>
      </w:pPr>
      <w:r>
        <w:rPr>
          <w:b/>
          <w:bCs/>
        </w:rPr>
        <w:t xml:space="preserve"> Inicializando</w:t>
      </w:r>
    </w:p>
    <w:p w14:paraId="72F68F6B" w14:textId="77777777" w:rsidR="00ED3277" w:rsidRDefault="00261CE6" w:rsidP="00ED3277">
      <w:pPr>
        <w:pStyle w:val="1CorpodeTexto"/>
        <w:keepNext/>
        <w:tabs>
          <w:tab w:val="clear" w:pos="0"/>
        </w:tabs>
        <w:ind w:left="1418" w:firstLine="0"/>
      </w:pPr>
      <w:r>
        <w:t>(</w:t>
      </w:r>
      <w:proofErr w:type="spellStart"/>
      <w:r w:rsidR="003C6EF2" w:rsidRPr="003C6EF2">
        <w:t>main</w:t>
      </w:r>
      <w:proofErr w:type="spellEnd"/>
      <w:r w:rsidR="003C6EF2" w:rsidRPr="003C6EF2">
        <w:t xml:space="preserve">) O programa começa alocando as variáveis para guardar as informações do </w:t>
      </w:r>
      <w:proofErr w:type="spellStart"/>
      <w:r w:rsidR="003C6EF2" w:rsidRPr="003C6EF2">
        <w:t>clock</w:t>
      </w:r>
      <w:proofErr w:type="spellEnd"/>
      <w:r w:rsidR="003C6EF2" w:rsidRPr="003C6EF2">
        <w:t xml:space="preserve">, arquivo escolhido e quais operações realizar. Esta fase gera aproximadamente 144 </w:t>
      </w:r>
      <w:proofErr w:type="spellStart"/>
      <w:r w:rsidR="003C6EF2" w:rsidRPr="003C6EF2">
        <w:t>page</w:t>
      </w:r>
      <w:proofErr w:type="spellEnd"/>
      <w:r w:rsidR="003C6EF2" w:rsidRPr="003C6EF2">
        <w:t xml:space="preserve"> faults. Os próximos parâmetros fornecidos não causam </w:t>
      </w:r>
      <w:proofErr w:type="spellStart"/>
      <w:r w:rsidR="003C6EF2" w:rsidRPr="003C6EF2">
        <w:t>page</w:t>
      </w:r>
      <w:proofErr w:type="spellEnd"/>
      <w:r w:rsidR="003C6EF2" w:rsidRPr="003C6EF2">
        <w:t xml:space="preserve"> faults, pois os </w:t>
      </w:r>
      <w:r w:rsidR="003C6EF2" w:rsidRPr="003C6EF2">
        <w:lastRenderedPageBreak/>
        <w:t>valores estão na memória cache e não requerem buscas adicionais.</w:t>
      </w:r>
      <w:r w:rsidR="003C6EF2" w:rsidRPr="003C6EF2">
        <w:t xml:space="preserve"> </w:t>
      </w:r>
      <w:r w:rsidRPr="00261CE6">
        <w:rPr>
          <w:b/>
          <w:bCs/>
        </w:rPr>
        <w:drawing>
          <wp:inline distT="0" distB="0" distL="0" distR="0" wp14:anchorId="6BAE4C2F" wp14:editId="15B13C1E">
            <wp:extent cx="4887388" cy="2032229"/>
            <wp:effectExtent l="0" t="0" r="8890" b="6350"/>
            <wp:docPr id="18114005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0054" name="Imagem 1" descr="Tela de computador com texto preto sobre fundo branc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5513" cy="203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FA1B" w14:textId="5E6ABD89" w:rsidR="00DC2635" w:rsidRDefault="00ED3277" w:rsidP="00ED3277">
      <w:pPr>
        <w:pStyle w:val="Legenda"/>
        <w:ind w:left="709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18</w:t>
      </w:r>
      <w:r>
        <w:fldChar w:fldCharType="end"/>
      </w:r>
      <w:r>
        <w:t xml:space="preserve"> - Page faults do analisador RISC-V</w:t>
      </w:r>
      <w:r>
        <w:rPr>
          <w:noProof/>
        </w:rPr>
        <w:t xml:space="preserve"> (Fase 1 - Linux)</w:t>
      </w:r>
    </w:p>
    <w:p w14:paraId="18297EA8" w14:textId="77777777" w:rsidR="00ED3277" w:rsidRDefault="003C6EF2" w:rsidP="00ED3277">
      <w:pPr>
        <w:pStyle w:val="1CorpodeTexto"/>
        <w:keepNext/>
        <w:tabs>
          <w:tab w:val="clear" w:pos="0"/>
        </w:tabs>
        <w:ind w:left="1418" w:firstLine="0"/>
      </w:pPr>
      <w:r w:rsidRPr="003C6EF2">
        <w:rPr>
          <w:b/>
          <w:bCs/>
        </w:rPr>
        <w:drawing>
          <wp:inline distT="0" distB="0" distL="0" distR="0" wp14:anchorId="01112E2E" wp14:editId="0B255768">
            <wp:extent cx="5021884" cy="870585"/>
            <wp:effectExtent l="0" t="0" r="7620" b="5715"/>
            <wp:docPr id="78625597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55978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37047" cy="8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4804" w14:textId="6D007055" w:rsidR="003C6EF2" w:rsidRDefault="00ED3277" w:rsidP="00ED3277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19</w:t>
      </w:r>
      <w:r>
        <w:fldChar w:fldCharType="end"/>
      </w:r>
      <w:r w:rsidRPr="000528C9">
        <w:t xml:space="preserve"> - Page faults do analisador RISC-V (Fase </w:t>
      </w:r>
      <w:r>
        <w:t>1 - Windows)</w:t>
      </w:r>
    </w:p>
    <w:p w14:paraId="2FF2556D" w14:textId="18C76CAD" w:rsidR="00DC2635" w:rsidRDefault="00DC2635" w:rsidP="00DC2635">
      <w:pPr>
        <w:pStyle w:val="1CorpodeTexto"/>
        <w:numPr>
          <w:ilvl w:val="3"/>
          <w:numId w:val="46"/>
        </w:numPr>
        <w:rPr>
          <w:b/>
          <w:bCs/>
        </w:rPr>
      </w:pPr>
      <w:r>
        <w:rPr>
          <w:b/>
          <w:bCs/>
        </w:rPr>
        <w:t xml:space="preserve">Tempo de </w:t>
      </w:r>
      <w:proofErr w:type="spellStart"/>
      <w:r>
        <w:rPr>
          <w:b/>
          <w:bCs/>
        </w:rPr>
        <w:t>clock</w:t>
      </w:r>
      <w:proofErr w:type="spellEnd"/>
      <w:r>
        <w:rPr>
          <w:b/>
          <w:bCs/>
        </w:rPr>
        <w:t xml:space="preserve"> fornecido</w:t>
      </w:r>
    </w:p>
    <w:p w14:paraId="13B908E7" w14:textId="77777777" w:rsidR="00ED3277" w:rsidRDefault="00261CE6" w:rsidP="00ED3277">
      <w:pPr>
        <w:pStyle w:val="1CorpodeTexto"/>
        <w:keepNext/>
        <w:tabs>
          <w:tab w:val="clear" w:pos="0"/>
        </w:tabs>
        <w:ind w:left="1440" w:firstLine="0"/>
      </w:pPr>
      <w:r w:rsidRPr="00261CE6">
        <w:rPr>
          <w:b/>
          <w:bCs/>
        </w:rPr>
        <w:drawing>
          <wp:inline distT="0" distB="0" distL="0" distR="0" wp14:anchorId="27F1873E" wp14:editId="71473BBF">
            <wp:extent cx="4897549" cy="2316924"/>
            <wp:effectExtent l="0" t="0" r="0" b="7620"/>
            <wp:docPr id="152257553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75532" name="Imagem 1" descr="Tela de computador com texto preto sobre fundo branc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0786" cy="23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16B5" w14:textId="7D086113" w:rsidR="00DC2635" w:rsidRDefault="00ED3277" w:rsidP="00ED3277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20</w:t>
      </w:r>
      <w:r>
        <w:fldChar w:fldCharType="end"/>
      </w:r>
      <w:r w:rsidRPr="00A94AB8">
        <w:t xml:space="preserve"> - Page faults do analisador RISC-V (Fase </w:t>
      </w:r>
      <w:r>
        <w:t>2 - Linux)</w:t>
      </w:r>
    </w:p>
    <w:p w14:paraId="5C2F7CD6" w14:textId="77777777" w:rsidR="00ED3277" w:rsidRDefault="003C6EF2" w:rsidP="00ED3277">
      <w:pPr>
        <w:pStyle w:val="1CorpodeTexto"/>
        <w:keepNext/>
        <w:tabs>
          <w:tab w:val="clear" w:pos="0"/>
        </w:tabs>
        <w:ind w:left="1440" w:firstLine="0"/>
      </w:pPr>
      <w:r w:rsidRPr="003C6EF2">
        <w:rPr>
          <w:b/>
          <w:bCs/>
        </w:rPr>
        <w:lastRenderedPageBreak/>
        <w:drawing>
          <wp:inline distT="0" distB="0" distL="0" distR="0" wp14:anchorId="5DC96640" wp14:editId="12648B61">
            <wp:extent cx="5015865" cy="1270748"/>
            <wp:effectExtent l="0" t="0" r="0" b="5715"/>
            <wp:docPr id="174047237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72379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45065" cy="12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C1FB" w14:textId="5B778671" w:rsidR="003C6EF2" w:rsidRDefault="00ED3277" w:rsidP="00ED3277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D843E4">
        <w:rPr>
          <w:noProof/>
        </w:rPr>
        <w:t>21</w:t>
      </w:r>
      <w:r>
        <w:fldChar w:fldCharType="end"/>
      </w:r>
      <w:r w:rsidRPr="00E4386A">
        <w:t xml:space="preserve"> - Page faults do analisador RISC-V (Fase </w:t>
      </w:r>
      <w:r>
        <w:t>2 - Windows)</w:t>
      </w:r>
    </w:p>
    <w:p w14:paraId="77F4A507" w14:textId="4F508F5E" w:rsidR="00DC2635" w:rsidRDefault="00DC2635" w:rsidP="00DC2635">
      <w:pPr>
        <w:pStyle w:val="1CorpodeTexto"/>
        <w:numPr>
          <w:ilvl w:val="3"/>
          <w:numId w:val="46"/>
        </w:numPr>
        <w:rPr>
          <w:b/>
          <w:bCs/>
        </w:rPr>
      </w:pPr>
      <w:r>
        <w:rPr>
          <w:b/>
          <w:bCs/>
        </w:rPr>
        <w:t>Arquivo fornecido</w:t>
      </w:r>
    </w:p>
    <w:p w14:paraId="2EB4A04C" w14:textId="77777777" w:rsidR="00D843E4" w:rsidRDefault="00261CE6" w:rsidP="00D843E4">
      <w:pPr>
        <w:pStyle w:val="1CorpodeTexto"/>
        <w:keepNext/>
        <w:tabs>
          <w:tab w:val="clear" w:pos="0"/>
        </w:tabs>
        <w:ind w:left="1440" w:firstLine="0"/>
      </w:pPr>
      <w:r w:rsidRPr="00261CE6">
        <w:rPr>
          <w:b/>
          <w:bCs/>
        </w:rPr>
        <w:drawing>
          <wp:inline distT="0" distB="0" distL="0" distR="0" wp14:anchorId="75F30D23" wp14:editId="2C34D404">
            <wp:extent cx="5004446" cy="2817628"/>
            <wp:effectExtent l="0" t="0" r="5715" b="1905"/>
            <wp:docPr id="1041564025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64025" name="Imagem 1" descr="Tela de computador com texto preto sobre fundo branc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25467" cy="282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700F4" w14:textId="6C745518" w:rsidR="00DC2635" w:rsidRDefault="00D843E4" w:rsidP="00D843E4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22</w:t>
      </w:r>
      <w:r>
        <w:fldChar w:fldCharType="end"/>
      </w:r>
      <w:r w:rsidRPr="00F45E42">
        <w:t xml:space="preserve"> - Page faults do analisador RISC-V (Fase </w:t>
      </w:r>
      <w:r>
        <w:t>3 - Linux)</w:t>
      </w:r>
    </w:p>
    <w:p w14:paraId="2625510F" w14:textId="77777777" w:rsidR="00D843E4" w:rsidRDefault="003C6EF2" w:rsidP="00D843E4">
      <w:pPr>
        <w:pStyle w:val="1CorpodeTexto"/>
        <w:keepNext/>
        <w:tabs>
          <w:tab w:val="clear" w:pos="0"/>
        </w:tabs>
        <w:ind w:left="1440" w:firstLine="0"/>
      </w:pPr>
      <w:r w:rsidRPr="003C6EF2">
        <w:rPr>
          <w:b/>
          <w:bCs/>
        </w:rPr>
        <w:drawing>
          <wp:inline distT="0" distB="0" distL="0" distR="0" wp14:anchorId="35CBA231" wp14:editId="601A10E2">
            <wp:extent cx="5130816" cy="2195195"/>
            <wp:effectExtent l="0" t="0" r="0" b="0"/>
            <wp:docPr id="173301519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15191" name="Imagem 1" descr="Tela de computador com texto preto sobre fundo branco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42248" cy="220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FEF5" w14:textId="32376059" w:rsidR="003C6EF2" w:rsidRDefault="00D843E4" w:rsidP="00D843E4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23</w:t>
      </w:r>
      <w:r>
        <w:fldChar w:fldCharType="end"/>
      </w:r>
      <w:r w:rsidRPr="0081245D">
        <w:t xml:space="preserve"> - Page faults do analisador RISC-V (Fase </w:t>
      </w:r>
      <w:r>
        <w:t>3 - Windows)</w:t>
      </w:r>
    </w:p>
    <w:p w14:paraId="6409986D" w14:textId="45972E65" w:rsidR="00DC2635" w:rsidRDefault="00DC2635" w:rsidP="00DC2635">
      <w:pPr>
        <w:pStyle w:val="1CorpodeTexto"/>
        <w:numPr>
          <w:ilvl w:val="3"/>
          <w:numId w:val="46"/>
        </w:numPr>
        <w:rPr>
          <w:b/>
          <w:bCs/>
        </w:rPr>
      </w:pPr>
      <w:r>
        <w:rPr>
          <w:b/>
          <w:bCs/>
        </w:rPr>
        <w:lastRenderedPageBreak/>
        <w:t>Análise executada</w:t>
      </w:r>
    </w:p>
    <w:p w14:paraId="136C3F3D" w14:textId="086B79F3" w:rsidR="00C001B9" w:rsidRPr="00C001B9" w:rsidRDefault="00C001B9" w:rsidP="00C001B9">
      <w:pPr>
        <w:pStyle w:val="1CorpodeTexto"/>
        <w:tabs>
          <w:tab w:val="clear" w:pos="0"/>
        </w:tabs>
        <w:ind w:left="709"/>
      </w:pPr>
      <w:r>
        <w:t xml:space="preserve">O processo de análise do código e aplicação de todas as correções causa um aumento em </w:t>
      </w:r>
      <w:proofErr w:type="spellStart"/>
      <w:r>
        <w:t>page</w:t>
      </w:r>
      <w:proofErr w:type="spellEnd"/>
      <w:r>
        <w:t xml:space="preserve"> faults, considerando que o programa chama cada uma das funções para cada alternativa utilizada, independente se os </w:t>
      </w:r>
      <w:proofErr w:type="spellStart"/>
      <w:r>
        <w:t>hazards</w:t>
      </w:r>
      <w:proofErr w:type="spellEnd"/>
      <w:r>
        <w:t xml:space="preserve"> já foram verificados no mesmo arquivo anteriormente por exemplo, esta redundância faz com que </w:t>
      </w:r>
      <w:r w:rsidR="003C6EF2">
        <w:t>diferentes trechos do código</w:t>
      </w:r>
      <w:r>
        <w:t xml:space="preserve"> acabem saindo/voltando no escopo com mais frequência, consequentemente diminuindo o desempenho (não discernível sem analise) e aumentando as </w:t>
      </w:r>
      <w:proofErr w:type="spellStart"/>
      <w:r>
        <w:t>page</w:t>
      </w:r>
      <w:proofErr w:type="spellEnd"/>
      <w:r>
        <w:t xml:space="preserve"> faults. </w:t>
      </w:r>
    </w:p>
    <w:p w14:paraId="3CE93042" w14:textId="77777777" w:rsidR="00D843E4" w:rsidRDefault="00261CE6" w:rsidP="00D843E4">
      <w:pPr>
        <w:pStyle w:val="1CorpodeTexto"/>
        <w:keepNext/>
        <w:tabs>
          <w:tab w:val="clear" w:pos="0"/>
        </w:tabs>
        <w:ind w:left="1440" w:firstLine="0"/>
      </w:pPr>
      <w:r w:rsidRPr="00261CE6">
        <w:rPr>
          <w:b/>
          <w:bCs/>
        </w:rPr>
        <w:drawing>
          <wp:inline distT="0" distB="0" distL="0" distR="0" wp14:anchorId="28B92A19" wp14:editId="0A5BD16B">
            <wp:extent cx="5372100" cy="4192233"/>
            <wp:effectExtent l="0" t="0" r="0" b="0"/>
            <wp:docPr id="113287923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9238" name="Imagem 1" descr="Interface gráfica do usuário,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6225" cy="420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2D17" w14:textId="1EACC175" w:rsidR="00DC2635" w:rsidRDefault="00D843E4" w:rsidP="00D843E4">
      <w:pPr>
        <w:pStyle w:val="Legenda"/>
        <w:ind w:left="709" w:firstLine="709"/>
        <w:jc w:val="both"/>
        <w:rPr>
          <w:b/>
          <w:b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24</w:t>
      </w:r>
      <w:r>
        <w:fldChar w:fldCharType="end"/>
      </w:r>
      <w:r w:rsidRPr="00B87CBA">
        <w:t xml:space="preserve"> - Page faults do analisador RISC-V (Fase </w:t>
      </w:r>
      <w:r>
        <w:t>4 - Linux)</w:t>
      </w:r>
    </w:p>
    <w:p w14:paraId="554869E1" w14:textId="77777777" w:rsidR="00D843E4" w:rsidRDefault="003C6EF2" w:rsidP="00D843E4">
      <w:pPr>
        <w:pStyle w:val="1CorpodeTexto"/>
        <w:keepNext/>
        <w:tabs>
          <w:tab w:val="clear" w:pos="0"/>
        </w:tabs>
        <w:ind w:left="1440" w:firstLine="0"/>
      </w:pPr>
      <w:r w:rsidRPr="003C6EF2">
        <w:rPr>
          <w:b/>
          <w:bCs/>
        </w:rPr>
        <w:lastRenderedPageBreak/>
        <w:drawing>
          <wp:inline distT="0" distB="0" distL="0" distR="0" wp14:anchorId="4A9A86D3" wp14:editId="48DBDAA8">
            <wp:extent cx="5367630" cy="3597910"/>
            <wp:effectExtent l="0" t="0" r="5080" b="2540"/>
            <wp:docPr id="21418607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60757" name="Imagem 1" descr="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3559" cy="36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C975" w14:textId="24F58465" w:rsidR="00D843E4" w:rsidRDefault="00D843E4" w:rsidP="00D843E4">
      <w:pPr>
        <w:pStyle w:val="Legenda"/>
        <w:ind w:left="709" w:firstLine="709"/>
        <w:jc w:val="both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25</w:t>
      </w:r>
      <w:r>
        <w:fldChar w:fldCharType="end"/>
      </w:r>
      <w:r w:rsidRPr="009B4ADE">
        <w:t xml:space="preserve"> - Page faults do analisador RISC-V (Fase </w:t>
      </w:r>
      <w:r>
        <w:rPr>
          <w:noProof/>
        </w:rPr>
        <w:t xml:space="preserve"> 4 - Windows)</w:t>
      </w:r>
    </w:p>
    <w:p w14:paraId="48CEFAC2" w14:textId="13483C92" w:rsidR="00551642" w:rsidRPr="003273D4" w:rsidRDefault="00551642" w:rsidP="003273D4">
      <w:pPr>
        <w:pStyle w:val="1CorpodeTexto"/>
        <w:tabs>
          <w:tab w:val="clear" w:pos="0"/>
        </w:tabs>
        <w:ind w:left="1440" w:firstLine="0"/>
        <w:rPr>
          <w:b/>
          <w:bCs/>
        </w:rPr>
      </w:pPr>
      <w:r>
        <w:br w:type="page"/>
      </w:r>
    </w:p>
    <w:p w14:paraId="2B1011F9" w14:textId="77777777" w:rsidR="00385396" w:rsidRPr="00385396" w:rsidRDefault="00385396" w:rsidP="00F107F1">
      <w:pPr>
        <w:pStyle w:val="Legenda"/>
        <w:jc w:val="both"/>
      </w:pPr>
    </w:p>
    <w:p w14:paraId="04B630E8" w14:textId="59A0BAD3" w:rsidR="00612685" w:rsidRDefault="003273D4" w:rsidP="00612685">
      <w:pPr>
        <w:pStyle w:val="3TtulodeCaptulo"/>
      </w:pPr>
      <w:r>
        <w:t>Conclusão</w:t>
      </w:r>
    </w:p>
    <w:p w14:paraId="6D403F8D" w14:textId="230A96A3" w:rsidR="00D13D84" w:rsidRDefault="00537C71" w:rsidP="00D13D84">
      <w:pPr>
        <w:pStyle w:val="1CorpodeTexto"/>
        <w:rPr>
          <w:bCs/>
        </w:rPr>
      </w:pPr>
      <w:r>
        <w:rPr>
          <w:bCs/>
        </w:rPr>
        <w:t xml:space="preserve">A analise de diferentes processos em diferentes sistemas operacionais demonstram que é possível avaliar o desempenho de um programa através </w:t>
      </w:r>
      <w:r w:rsidR="00104F0F">
        <w:rPr>
          <w:bCs/>
        </w:rPr>
        <w:t xml:space="preserve">de sua necessidade por acesso a endereços distantes com </w:t>
      </w:r>
      <w:r w:rsidR="003254A0">
        <w:rPr>
          <w:bCs/>
        </w:rPr>
        <w:t>frequência</w:t>
      </w:r>
      <w:r w:rsidR="00104F0F">
        <w:rPr>
          <w:bCs/>
        </w:rPr>
        <w:t xml:space="preserve">, além disso, foi observado que o uso de </w:t>
      </w:r>
      <w:proofErr w:type="spellStart"/>
      <w:r w:rsidR="00104F0F">
        <w:rPr>
          <w:bCs/>
        </w:rPr>
        <w:t>multithreading</w:t>
      </w:r>
      <w:proofErr w:type="spellEnd"/>
      <w:r w:rsidR="00104F0F">
        <w:rPr>
          <w:bCs/>
        </w:rPr>
        <w:t xml:space="preserve"> não afetou drasticamente o aumento de </w:t>
      </w:r>
      <w:proofErr w:type="spellStart"/>
      <w:r w:rsidR="00104F0F">
        <w:rPr>
          <w:bCs/>
        </w:rPr>
        <w:t>page</w:t>
      </w:r>
      <w:proofErr w:type="spellEnd"/>
      <w:r w:rsidR="00104F0F">
        <w:rPr>
          <w:bCs/>
        </w:rPr>
        <w:t xml:space="preserve"> faults na condição em que o código executado pelas threads não realiza acessos de variáveis globais e é relativamente simples para o espaço de memoria caber em uma página</w:t>
      </w:r>
      <w:r w:rsidR="00D843E4">
        <w:rPr>
          <w:bCs/>
        </w:rPr>
        <w:t xml:space="preserve"> (Figura 13)</w:t>
      </w:r>
      <w:r w:rsidR="00104F0F">
        <w:rPr>
          <w:bCs/>
        </w:rPr>
        <w:t xml:space="preserve">, no entanto, observa-se que o custo em </w:t>
      </w:r>
      <w:proofErr w:type="spellStart"/>
      <w:r w:rsidR="00104F0F">
        <w:rPr>
          <w:bCs/>
        </w:rPr>
        <w:t>page</w:t>
      </w:r>
      <w:proofErr w:type="spellEnd"/>
      <w:r w:rsidR="00104F0F">
        <w:rPr>
          <w:bCs/>
        </w:rPr>
        <w:t xml:space="preserve"> faults aumenta drasticamente ao armazenar informações em buffers maiores que 16MB</w:t>
      </w:r>
      <w:r w:rsidR="00D843E4">
        <w:rPr>
          <w:bCs/>
        </w:rPr>
        <w:t xml:space="preserve"> (Figura 10)</w:t>
      </w:r>
      <w:r w:rsidR="00104F0F">
        <w:rPr>
          <w:bCs/>
        </w:rPr>
        <w:t xml:space="preserve">, indicando que a leitura e escrita continua não estava sendo capaz de segurar na cache todos os valores necessários para evitar </w:t>
      </w:r>
      <w:proofErr w:type="spellStart"/>
      <w:r w:rsidR="00104F0F">
        <w:rPr>
          <w:bCs/>
        </w:rPr>
        <w:t>page</w:t>
      </w:r>
      <w:proofErr w:type="spellEnd"/>
      <w:r w:rsidR="00104F0F">
        <w:rPr>
          <w:bCs/>
        </w:rPr>
        <w:t xml:space="preserve"> faults, necessitando da troca constante.</w:t>
      </w:r>
    </w:p>
    <w:sectPr w:rsidR="00D13D84" w:rsidSect="00166391">
      <w:headerReference w:type="even" r:id="rId42"/>
      <w:pgSz w:w="11907" w:h="16840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E65B5" w14:textId="77777777" w:rsidR="00A55B92" w:rsidRDefault="00A55B92">
      <w:r>
        <w:separator/>
      </w:r>
    </w:p>
    <w:p w14:paraId="0D70AF51" w14:textId="77777777" w:rsidR="00A55B92" w:rsidRDefault="00A55B92"/>
    <w:p w14:paraId="370272BE" w14:textId="77777777" w:rsidR="00A55B92" w:rsidRDefault="00A55B92"/>
    <w:p w14:paraId="73F8C554" w14:textId="77777777" w:rsidR="00A55B92" w:rsidRDefault="00A55B92"/>
  </w:endnote>
  <w:endnote w:type="continuationSeparator" w:id="0">
    <w:p w14:paraId="6E87BD1C" w14:textId="77777777" w:rsidR="00A55B92" w:rsidRDefault="00A55B92">
      <w:r>
        <w:continuationSeparator/>
      </w:r>
    </w:p>
    <w:p w14:paraId="686EDAB3" w14:textId="77777777" w:rsidR="00A55B92" w:rsidRDefault="00A55B92"/>
    <w:p w14:paraId="7FC8E4DB" w14:textId="77777777" w:rsidR="00A55B92" w:rsidRDefault="00A55B92"/>
    <w:p w14:paraId="5900B1F9" w14:textId="77777777" w:rsidR="00A55B92" w:rsidRDefault="00A55B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C" w14:textId="77777777" w:rsidR="00161DDE" w:rsidRDefault="00161DD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AD" w14:textId="77777777" w:rsidR="00161DDE" w:rsidRDefault="00161DD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E" w14:textId="77777777" w:rsidR="00161DDE" w:rsidRDefault="00161DDE">
    <w:pPr>
      <w:pStyle w:val="Rodap"/>
      <w:framePr w:wrap="around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403FAF" w14:textId="77777777" w:rsidR="00161DDE" w:rsidRDefault="00161DDE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2" w14:textId="77777777" w:rsidR="003E62EE" w:rsidRDefault="003E62EE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B3" w14:textId="77777777" w:rsidR="003E62EE" w:rsidRDefault="003E62EE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4" w14:textId="77777777" w:rsidR="003E62EE" w:rsidRDefault="003E62EE">
    <w:pPr>
      <w:pStyle w:val="Rodap"/>
      <w:framePr w:wrap="around" w:vAnchor="text" w:hAnchor="margin" w:xAlign="center" w:y="1"/>
      <w:jc w:val="center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6D403FB5" w14:textId="77777777" w:rsidR="003E62EE" w:rsidRDefault="003E62E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D5904C" w14:textId="77777777" w:rsidR="00A55B92" w:rsidRDefault="00A55B92">
      <w:r>
        <w:separator/>
      </w:r>
    </w:p>
    <w:p w14:paraId="460D7D1D" w14:textId="77777777" w:rsidR="00A55B92" w:rsidRDefault="00A55B92"/>
    <w:p w14:paraId="0E85A2A5" w14:textId="77777777" w:rsidR="00A55B92" w:rsidRDefault="00A55B92"/>
    <w:p w14:paraId="37BD5701" w14:textId="77777777" w:rsidR="00A55B92" w:rsidRDefault="00A55B92"/>
  </w:footnote>
  <w:footnote w:type="continuationSeparator" w:id="0">
    <w:p w14:paraId="5036A825" w14:textId="77777777" w:rsidR="00A55B92" w:rsidRDefault="00A55B92">
      <w:r>
        <w:continuationSeparator/>
      </w:r>
    </w:p>
    <w:p w14:paraId="5BDD62F0" w14:textId="77777777" w:rsidR="00A55B92" w:rsidRDefault="00A55B92"/>
    <w:p w14:paraId="572986AD" w14:textId="77777777" w:rsidR="00A55B92" w:rsidRDefault="00A55B92"/>
    <w:p w14:paraId="6F206D7E" w14:textId="77777777" w:rsidR="00A55B92" w:rsidRDefault="00A55B9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AA" w14:textId="77777777" w:rsidR="00161DDE" w:rsidRDefault="00161DDE" w:rsidP="0025214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AB" w14:textId="77777777" w:rsidR="00161DDE" w:rsidRDefault="00161DDE" w:rsidP="00C5534F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0" w14:textId="77777777" w:rsidR="003E62EE" w:rsidRDefault="003E62EE" w:rsidP="0025214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D403FB1" w14:textId="77777777" w:rsidR="003E62EE" w:rsidRDefault="003E62EE" w:rsidP="00C5534F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03FBB" w14:textId="77777777" w:rsidR="00161DDE" w:rsidRDefault="00161DD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06DE"/>
    <w:multiLevelType w:val="multilevel"/>
    <w:tmpl w:val="E88A9BF8"/>
    <w:lvl w:ilvl="0">
      <w:start w:val="1"/>
      <w:numFmt w:val="upperLetter"/>
      <w:pStyle w:val="6AnexosTtulo"/>
      <w:lvlText w:val="ANEXO %1  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012753A5"/>
    <w:multiLevelType w:val="multilevel"/>
    <w:tmpl w:val="A5BC91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" w15:restartNumberingAfterBreak="0">
    <w:nsid w:val="02C318C2"/>
    <w:multiLevelType w:val="multilevel"/>
    <w:tmpl w:val="9228A14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" w15:restartNumberingAfterBreak="0">
    <w:nsid w:val="031908D2"/>
    <w:multiLevelType w:val="multilevel"/>
    <w:tmpl w:val="6B90030E"/>
    <w:lvl w:ilvl="0">
      <w:start w:val="1"/>
      <w:numFmt w:val="upperLetter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033403F1"/>
    <w:multiLevelType w:val="hybridMultilevel"/>
    <w:tmpl w:val="C256E6DE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 w15:restartNumberingAfterBreak="0">
    <w:nsid w:val="084B48F5"/>
    <w:multiLevelType w:val="multilevel"/>
    <w:tmpl w:val="85C67B8C"/>
    <w:lvl w:ilvl="0">
      <w:start w:val="1"/>
      <w:numFmt w:val="decimal"/>
      <w:pStyle w:val="3TtulodeCaptulo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3TtulodeSeo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3TtulodeSubseo1"/>
      <w:lvlText w:val="%1.%2.%3 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3TtulodeSubseo2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 w15:restartNumberingAfterBreak="0">
    <w:nsid w:val="0AB57D41"/>
    <w:multiLevelType w:val="hybridMultilevel"/>
    <w:tmpl w:val="1A685A5A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7" w15:restartNumberingAfterBreak="0">
    <w:nsid w:val="12045F58"/>
    <w:multiLevelType w:val="hybridMultilevel"/>
    <w:tmpl w:val="DCF0A61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8" w15:restartNumberingAfterBreak="0">
    <w:nsid w:val="14F70EEF"/>
    <w:multiLevelType w:val="hybridMultilevel"/>
    <w:tmpl w:val="CC709BA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A01591A"/>
    <w:multiLevelType w:val="hybridMultilevel"/>
    <w:tmpl w:val="2D381C92"/>
    <w:lvl w:ilvl="0" w:tplc="E6DE62A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81450"/>
    <w:multiLevelType w:val="hybridMultilevel"/>
    <w:tmpl w:val="75EEC3FE"/>
    <w:lvl w:ilvl="0" w:tplc="DC26376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03B47"/>
    <w:multiLevelType w:val="multilevel"/>
    <w:tmpl w:val="2B6E8048"/>
    <w:lvl w:ilvl="0">
      <w:start w:val="1"/>
      <w:numFmt w:val="upperLetter"/>
      <w:lvlText w:val="APÊNDICE 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23482ED9"/>
    <w:multiLevelType w:val="multilevel"/>
    <w:tmpl w:val="6212E7C2"/>
    <w:lvl w:ilvl="0">
      <w:start w:val="1"/>
      <w:numFmt w:val="upperLetter"/>
      <w:lvlText w:val="APÊNDICE %1  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8696BE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B6E6256"/>
    <w:multiLevelType w:val="hybridMultilevel"/>
    <w:tmpl w:val="B12EA91C"/>
    <w:lvl w:ilvl="0" w:tplc="47E6C3C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EB8C778">
      <w:start w:val="1"/>
      <w:numFmt w:val="ordinal"/>
      <w:lvlText w:val="%2)"/>
      <w:lvlJc w:val="left"/>
      <w:pPr>
        <w:tabs>
          <w:tab w:val="num" w:pos="1451"/>
        </w:tabs>
        <w:ind w:left="1451" w:hanging="360"/>
      </w:pPr>
      <w:rPr>
        <w:rFonts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2D490B45"/>
    <w:multiLevelType w:val="multilevel"/>
    <w:tmpl w:val="E2EC334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14FF6"/>
    <w:multiLevelType w:val="multilevel"/>
    <w:tmpl w:val="C72A3CD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DC1451"/>
    <w:multiLevelType w:val="multilevel"/>
    <w:tmpl w:val="512C563E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/>
      </w:rPr>
    </w:lvl>
  </w:abstractNum>
  <w:abstractNum w:abstractNumId="18" w15:restartNumberingAfterBreak="0">
    <w:nsid w:val="351E0B9E"/>
    <w:multiLevelType w:val="multilevel"/>
    <w:tmpl w:val="2BB0802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DD5D6B"/>
    <w:multiLevelType w:val="multilevel"/>
    <w:tmpl w:val="328EFD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7576F8"/>
    <w:multiLevelType w:val="multilevel"/>
    <w:tmpl w:val="700859E8"/>
    <w:lvl w:ilvl="0">
      <w:start w:val="1"/>
      <w:numFmt w:val="upperLetter"/>
      <w:lvlText w:val="%1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 w15:restartNumberingAfterBreak="0">
    <w:nsid w:val="44470F6B"/>
    <w:multiLevelType w:val="multilevel"/>
    <w:tmpl w:val="DBC4776A"/>
    <w:lvl w:ilvl="0">
      <w:start w:val="1"/>
      <w:numFmt w:val="upperLetter"/>
      <w:lvlText w:val="APÊNDICE %1   –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45BC0612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C214A4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5401CF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5" w15:restartNumberingAfterBreak="0">
    <w:nsid w:val="4A1302AE"/>
    <w:multiLevelType w:val="hybridMultilevel"/>
    <w:tmpl w:val="70968566"/>
    <w:lvl w:ilvl="0" w:tplc="B300B5E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3E17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7" w15:restartNumberingAfterBreak="0">
    <w:nsid w:val="4F900F72"/>
    <w:multiLevelType w:val="hybridMultilevel"/>
    <w:tmpl w:val="E922726E"/>
    <w:lvl w:ilvl="0" w:tplc="0416000F">
      <w:start w:val="1"/>
      <w:numFmt w:val="decimal"/>
      <w:pStyle w:val="1Listadeitensnumerados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7C10A7"/>
    <w:multiLevelType w:val="hybridMultilevel"/>
    <w:tmpl w:val="A5BC910E"/>
    <w:lvl w:ilvl="0" w:tplc="47E6C3CE">
      <w:start w:val="1"/>
      <w:numFmt w:val="bullet"/>
      <w:pStyle w:val="1Listadeitenscommarcadore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29" w15:restartNumberingAfterBreak="0">
    <w:nsid w:val="5A7CEB4C"/>
    <w:multiLevelType w:val="hybridMultilevel"/>
    <w:tmpl w:val="BC76B628"/>
    <w:lvl w:ilvl="0" w:tplc="A3BC0E06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5D005E84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52029968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BDC24378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B0123FC2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4A669B40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72FE0990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57CA51B8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855210A0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0" w15:restartNumberingAfterBreak="0">
    <w:nsid w:val="5C840535"/>
    <w:multiLevelType w:val="multilevel"/>
    <w:tmpl w:val="2BB0802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D727B"/>
    <w:multiLevelType w:val="hybridMultilevel"/>
    <w:tmpl w:val="4BAED97E"/>
    <w:lvl w:ilvl="0" w:tplc="4E60358A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04898"/>
    <w:multiLevelType w:val="multilevel"/>
    <w:tmpl w:val="2D162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33" w15:restartNumberingAfterBreak="0">
    <w:nsid w:val="6D855688"/>
    <w:multiLevelType w:val="multilevel"/>
    <w:tmpl w:val="E922726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032EC"/>
    <w:multiLevelType w:val="hybridMultilevel"/>
    <w:tmpl w:val="73AE3F9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0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35" w15:restartNumberingAfterBreak="0">
    <w:nsid w:val="6E7B2EE0"/>
    <w:multiLevelType w:val="multilevel"/>
    <w:tmpl w:val="A4AE5148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6" w15:restartNumberingAfterBreak="0">
    <w:nsid w:val="713B30BE"/>
    <w:multiLevelType w:val="multilevel"/>
    <w:tmpl w:val="C3D68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7E4A05"/>
    <w:multiLevelType w:val="multilevel"/>
    <w:tmpl w:val="7214DD0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840C9"/>
    <w:multiLevelType w:val="multilevel"/>
    <w:tmpl w:val="B50C05E6"/>
    <w:lvl w:ilvl="0">
      <w:start w:val="1"/>
      <w:numFmt w:val="upperLetter"/>
      <w:lvlText w:val="APÊNDICE %1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9" w15:restartNumberingAfterBreak="0">
    <w:nsid w:val="7A637936"/>
    <w:multiLevelType w:val="multilevel"/>
    <w:tmpl w:val="B8E48696"/>
    <w:lvl w:ilvl="0">
      <w:start w:val="1"/>
      <w:numFmt w:val="upperLetter"/>
      <w:lvlText w:val="APÊNDICE %1  - 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 w15:restartNumberingAfterBreak="0">
    <w:nsid w:val="7E457E1B"/>
    <w:multiLevelType w:val="multilevel"/>
    <w:tmpl w:val="66D6A4E6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/>
      </w:rPr>
    </w:lvl>
  </w:abstractNum>
  <w:abstractNum w:abstractNumId="41" w15:restartNumberingAfterBreak="0">
    <w:nsid w:val="7E805A09"/>
    <w:multiLevelType w:val="multilevel"/>
    <w:tmpl w:val="B50C05E6"/>
    <w:lvl w:ilvl="0">
      <w:start w:val="1"/>
      <w:numFmt w:val="upperLetter"/>
      <w:lvlText w:val="APÊNDICE %1 –  "/>
      <w:lvlJc w:val="left"/>
      <w:pPr>
        <w:tabs>
          <w:tab w:val="num" w:pos="0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 w15:restartNumberingAfterBreak="0">
    <w:nsid w:val="7FC31E8A"/>
    <w:multiLevelType w:val="hybridMultilevel"/>
    <w:tmpl w:val="90D267EC"/>
    <w:lvl w:ilvl="0" w:tplc="0416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 w16cid:durableId="845218235">
    <w:abstractNumId w:val="29"/>
  </w:num>
  <w:num w:numId="2" w16cid:durableId="285503071">
    <w:abstractNumId w:val="5"/>
  </w:num>
  <w:num w:numId="3" w16cid:durableId="263733462">
    <w:abstractNumId w:val="27"/>
  </w:num>
  <w:num w:numId="4" w16cid:durableId="623314263">
    <w:abstractNumId w:val="27"/>
    <w:lvlOverride w:ilvl="0">
      <w:startOverride w:val="1"/>
    </w:lvlOverride>
  </w:num>
  <w:num w:numId="5" w16cid:durableId="43526248">
    <w:abstractNumId w:val="35"/>
  </w:num>
  <w:num w:numId="6" w16cid:durableId="1722635399">
    <w:abstractNumId w:val="21"/>
  </w:num>
  <w:num w:numId="7" w16cid:durableId="2141486678">
    <w:abstractNumId w:val="20"/>
  </w:num>
  <w:num w:numId="8" w16cid:durableId="17899649">
    <w:abstractNumId w:val="28"/>
  </w:num>
  <w:num w:numId="9" w16cid:durableId="463742981">
    <w:abstractNumId w:val="36"/>
  </w:num>
  <w:num w:numId="10" w16cid:durableId="1940327416">
    <w:abstractNumId w:val="27"/>
    <w:lvlOverride w:ilvl="0">
      <w:startOverride w:val="1"/>
    </w:lvlOverride>
  </w:num>
  <w:num w:numId="11" w16cid:durableId="1376544722">
    <w:abstractNumId w:val="1"/>
  </w:num>
  <w:num w:numId="12" w16cid:durableId="517548003">
    <w:abstractNumId w:val="14"/>
  </w:num>
  <w:num w:numId="13" w16cid:durableId="1636183177">
    <w:abstractNumId w:val="37"/>
  </w:num>
  <w:num w:numId="14" w16cid:durableId="922373219">
    <w:abstractNumId w:val="27"/>
    <w:lvlOverride w:ilvl="0">
      <w:startOverride w:val="1"/>
    </w:lvlOverride>
  </w:num>
  <w:num w:numId="15" w16cid:durableId="1199657361">
    <w:abstractNumId w:val="15"/>
  </w:num>
  <w:num w:numId="16" w16cid:durableId="1612279465">
    <w:abstractNumId w:val="19"/>
  </w:num>
  <w:num w:numId="17" w16cid:durableId="657926999">
    <w:abstractNumId w:val="18"/>
  </w:num>
  <w:num w:numId="18" w16cid:durableId="1396775754">
    <w:abstractNumId w:val="30"/>
  </w:num>
  <w:num w:numId="19" w16cid:durableId="398984594">
    <w:abstractNumId w:val="33"/>
  </w:num>
  <w:num w:numId="20" w16cid:durableId="1365789346">
    <w:abstractNumId w:val="34"/>
  </w:num>
  <w:num w:numId="21" w16cid:durableId="1781025194">
    <w:abstractNumId w:val="2"/>
  </w:num>
  <w:num w:numId="22" w16cid:durableId="1232471219">
    <w:abstractNumId w:val="6"/>
  </w:num>
  <w:num w:numId="23" w16cid:durableId="77991473">
    <w:abstractNumId w:val="22"/>
  </w:num>
  <w:num w:numId="24" w16cid:durableId="819035125">
    <w:abstractNumId w:val="4"/>
  </w:num>
  <w:num w:numId="25" w16cid:durableId="780875445">
    <w:abstractNumId w:val="7"/>
  </w:num>
  <w:num w:numId="26" w16cid:durableId="2133622736">
    <w:abstractNumId w:val="23"/>
  </w:num>
  <w:num w:numId="27" w16cid:durableId="353071354">
    <w:abstractNumId w:val="42"/>
  </w:num>
  <w:num w:numId="28" w16cid:durableId="1797214046">
    <w:abstractNumId w:val="3"/>
  </w:num>
  <w:num w:numId="29" w16cid:durableId="58217589">
    <w:abstractNumId w:val="11"/>
  </w:num>
  <w:num w:numId="30" w16cid:durableId="1161773040">
    <w:abstractNumId w:val="39"/>
  </w:num>
  <w:num w:numId="31" w16cid:durableId="461505998">
    <w:abstractNumId w:val="41"/>
  </w:num>
  <w:num w:numId="32" w16cid:durableId="1625304676">
    <w:abstractNumId w:val="38"/>
  </w:num>
  <w:num w:numId="33" w16cid:durableId="2074962857">
    <w:abstractNumId w:val="0"/>
  </w:num>
  <w:num w:numId="34" w16cid:durableId="2098865646">
    <w:abstractNumId w:val="12"/>
  </w:num>
  <w:num w:numId="35" w16cid:durableId="1398045885">
    <w:abstractNumId w:val="26"/>
  </w:num>
  <w:num w:numId="36" w16cid:durableId="742609207">
    <w:abstractNumId w:val="24"/>
  </w:num>
  <w:num w:numId="37" w16cid:durableId="1886677584">
    <w:abstractNumId w:val="32"/>
  </w:num>
  <w:num w:numId="38" w16cid:durableId="1870029416">
    <w:abstractNumId w:val="10"/>
  </w:num>
  <w:num w:numId="39" w16cid:durableId="1150096164">
    <w:abstractNumId w:val="40"/>
  </w:num>
  <w:num w:numId="40" w16cid:durableId="1144396873">
    <w:abstractNumId w:val="25"/>
  </w:num>
  <w:num w:numId="41" w16cid:durableId="218442679">
    <w:abstractNumId w:val="17"/>
  </w:num>
  <w:num w:numId="42" w16cid:durableId="2113502045">
    <w:abstractNumId w:val="9"/>
  </w:num>
  <w:num w:numId="43" w16cid:durableId="481703486">
    <w:abstractNumId w:val="31"/>
  </w:num>
  <w:num w:numId="44" w16cid:durableId="877744677">
    <w:abstractNumId w:val="8"/>
  </w:num>
  <w:num w:numId="45" w16cid:durableId="1515652914">
    <w:abstractNumId w:val="13"/>
  </w:num>
  <w:num w:numId="46" w16cid:durableId="688797453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34F"/>
    <w:rsid w:val="00001DF3"/>
    <w:rsid w:val="000029A5"/>
    <w:rsid w:val="00004163"/>
    <w:rsid w:val="00012F62"/>
    <w:rsid w:val="00013E20"/>
    <w:rsid w:val="000334DF"/>
    <w:rsid w:val="000426DF"/>
    <w:rsid w:val="0004357D"/>
    <w:rsid w:val="00043749"/>
    <w:rsid w:val="00043BFB"/>
    <w:rsid w:val="00045AC6"/>
    <w:rsid w:val="000477FC"/>
    <w:rsid w:val="000503B0"/>
    <w:rsid w:val="00052183"/>
    <w:rsid w:val="000522BD"/>
    <w:rsid w:val="00053570"/>
    <w:rsid w:val="00062D4A"/>
    <w:rsid w:val="00064411"/>
    <w:rsid w:val="000647D8"/>
    <w:rsid w:val="00066263"/>
    <w:rsid w:val="00067E6E"/>
    <w:rsid w:val="0007161D"/>
    <w:rsid w:val="00074E32"/>
    <w:rsid w:val="000777E5"/>
    <w:rsid w:val="00081FD2"/>
    <w:rsid w:val="000822F0"/>
    <w:rsid w:val="0008468B"/>
    <w:rsid w:val="000861D2"/>
    <w:rsid w:val="00095B95"/>
    <w:rsid w:val="00096605"/>
    <w:rsid w:val="000A009C"/>
    <w:rsid w:val="000A1DDD"/>
    <w:rsid w:val="000A21B0"/>
    <w:rsid w:val="000A2C2C"/>
    <w:rsid w:val="000A7B5D"/>
    <w:rsid w:val="000B242D"/>
    <w:rsid w:val="000B332D"/>
    <w:rsid w:val="000B4322"/>
    <w:rsid w:val="000B5514"/>
    <w:rsid w:val="000B6D99"/>
    <w:rsid w:val="000C1071"/>
    <w:rsid w:val="000D1B02"/>
    <w:rsid w:val="000D4B66"/>
    <w:rsid w:val="000E1AB2"/>
    <w:rsid w:val="000F1FC9"/>
    <w:rsid w:val="000F5981"/>
    <w:rsid w:val="00104F0F"/>
    <w:rsid w:val="00105483"/>
    <w:rsid w:val="001059AF"/>
    <w:rsid w:val="0011490B"/>
    <w:rsid w:val="00115BBB"/>
    <w:rsid w:val="00123AA3"/>
    <w:rsid w:val="00124F86"/>
    <w:rsid w:val="00126499"/>
    <w:rsid w:val="00134E26"/>
    <w:rsid w:val="00134EC1"/>
    <w:rsid w:val="00137D98"/>
    <w:rsid w:val="00140EFB"/>
    <w:rsid w:val="001474CA"/>
    <w:rsid w:val="00152E0A"/>
    <w:rsid w:val="00154627"/>
    <w:rsid w:val="00154EFC"/>
    <w:rsid w:val="00155067"/>
    <w:rsid w:val="00160E9E"/>
    <w:rsid w:val="00161DDE"/>
    <w:rsid w:val="00166391"/>
    <w:rsid w:val="00173F25"/>
    <w:rsid w:val="00181457"/>
    <w:rsid w:val="00182C0E"/>
    <w:rsid w:val="001859E3"/>
    <w:rsid w:val="0019106B"/>
    <w:rsid w:val="0019519F"/>
    <w:rsid w:val="0019640E"/>
    <w:rsid w:val="001A3F5A"/>
    <w:rsid w:val="001A45D4"/>
    <w:rsid w:val="001A5AD0"/>
    <w:rsid w:val="001A6C43"/>
    <w:rsid w:val="001A798D"/>
    <w:rsid w:val="001B0098"/>
    <w:rsid w:val="001B37FC"/>
    <w:rsid w:val="001B4208"/>
    <w:rsid w:val="001B4C45"/>
    <w:rsid w:val="001C092A"/>
    <w:rsid w:val="001C204F"/>
    <w:rsid w:val="001C5683"/>
    <w:rsid w:val="001D2DC4"/>
    <w:rsid w:val="001D63E4"/>
    <w:rsid w:val="001E159E"/>
    <w:rsid w:val="001E5056"/>
    <w:rsid w:val="002063D7"/>
    <w:rsid w:val="00217704"/>
    <w:rsid w:val="00221C93"/>
    <w:rsid w:val="00231DD2"/>
    <w:rsid w:val="00241C9B"/>
    <w:rsid w:val="00245E08"/>
    <w:rsid w:val="00246366"/>
    <w:rsid w:val="002463EB"/>
    <w:rsid w:val="00252146"/>
    <w:rsid w:val="0025400F"/>
    <w:rsid w:val="0025459B"/>
    <w:rsid w:val="00261CE6"/>
    <w:rsid w:val="00264A38"/>
    <w:rsid w:val="00270B58"/>
    <w:rsid w:val="00270F88"/>
    <w:rsid w:val="00272F12"/>
    <w:rsid w:val="0028095F"/>
    <w:rsid w:val="00281F63"/>
    <w:rsid w:val="00283AD0"/>
    <w:rsid w:val="0029373A"/>
    <w:rsid w:val="00293758"/>
    <w:rsid w:val="002968E8"/>
    <w:rsid w:val="002A223E"/>
    <w:rsid w:val="002A6A8F"/>
    <w:rsid w:val="002B0109"/>
    <w:rsid w:val="002B7291"/>
    <w:rsid w:val="002B7508"/>
    <w:rsid w:val="002B7B27"/>
    <w:rsid w:val="002C016A"/>
    <w:rsid w:val="002C1654"/>
    <w:rsid w:val="002C2BDC"/>
    <w:rsid w:val="002E283D"/>
    <w:rsid w:val="002E61F8"/>
    <w:rsid w:val="002F03B7"/>
    <w:rsid w:val="002F2785"/>
    <w:rsid w:val="0030022A"/>
    <w:rsid w:val="003254A0"/>
    <w:rsid w:val="00325711"/>
    <w:rsid w:val="00325D68"/>
    <w:rsid w:val="003273D4"/>
    <w:rsid w:val="00334E39"/>
    <w:rsid w:val="003405F4"/>
    <w:rsid w:val="003461C2"/>
    <w:rsid w:val="00347322"/>
    <w:rsid w:val="0034759A"/>
    <w:rsid w:val="00356822"/>
    <w:rsid w:val="00375B90"/>
    <w:rsid w:val="00382F4F"/>
    <w:rsid w:val="00383069"/>
    <w:rsid w:val="00383D35"/>
    <w:rsid w:val="00383EF8"/>
    <w:rsid w:val="00385396"/>
    <w:rsid w:val="00386567"/>
    <w:rsid w:val="0039108C"/>
    <w:rsid w:val="00397AE2"/>
    <w:rsid w:val="00397E74"/>
    <w:rsid w:val="003A0E41"/>
    <w:rsid w:val="003C016C"/>
    <w:rsid w:val="003C6EF2"/>
    <w:rsid w:val="003D1844"/>
    <w:rsid w:val="003D5C8D"/>
    <w:rsid w:val="003E62EE"/>
    <w:rsid w:val="003F1031"/>
    <w:rsid w:val="003F12E2"/>
    <w:rsid w:val="003F3271"/>
    <w:rsid w:val="00401C35"/>
    <w:rsid w:val="00405A5C"/>
    <w:rsid w:val="00410D17"/>
    <w:rsid w:val="004112E4"/>
    <w:rsid w:val="0041210C"/>
    <w:rsid w:val="00426A88"/>
    <w:rsid w:val="00432F47"/>
    <w:rsid w:val="004515A2"/>
    <w:rsid w:val="00452BEC"/>
    <w:rsid w:val="00456471"/>
    <w:rsid w:val="00463005"/>
    <w:rsid w:val="00472253"/>
    <w:rsid w:val="004754E6"/>
    <w:rsid w:val="00482684"/>
    <w:rsid w:val="00484E72"/>
    <w:rsid w:val="00494929"/>
    <w:rsid w:val="0049573B"/>
    <w:rsid w:val="00496603"/>
    <w:rsid w:val="004A0AC4"/>
    <w:rsid w:val="004A1A7F"/>
    <w:rsid w:val="004A1D90"/>
    <w:rsid w:val="004A26D8"/>
    <w:rsid w:val="004A5737"/>
    <w:rsid w:val="004B0779"/>
    <w:rsid w:val="004B4850"/>
    <w:rsid w:val="004B7E70"/>
    <w:rsid w:val="004C2F8A"/>
    <w:rsid w:val="004C3080"/>
    <w:rsid w:val="004C35F1"/>
    <w:rsid w:val="004C3A89"/>
    <w:rsid w:val="004C4497"/>
    <w:rsid w:val="004C61CA"/>
    <w:rsid w:val="004C6DEB"/>
    <w:rsid w:val="004D396E"/>
    <w:rsid w:val="004D4DCC"/>
    <w:rsid w:val="004D5DDF"/>
    <w:rsid w:val="004F227D"/>
    <w:rsid w:val="004F413A"/>
    <w:rsid w:val="004F633F"/>
    <w:rsid w:val="0050364C"/>
    <w:rsid w:val="00505300"/>
    <w:rsid w:val="00511E67"/>
    <w:rsid w:val="00522BEF"/>
    <w:rsid w:val="00525DE0"/>
    <w:rsid w:val="00526473"/>
    <w:rsid w:val="00537C71"/>
    <w:rsid w:val="00542897"/>
    <w:rsid w:val="00545E0D"/>
    <w:rsid w:val="0054794D"/>
    <w:rsid w:val="00547DE7"/>
    <w:rsid w:val="00551642"/>
    <w:rsid w:val="00553CFB"/>
    <w:rsid w:val="00556C13"/>
    <w:rsid w:val="005613F8"/>
    <w:rsid w:val="00562FAE"/>
    <w:rsid w:val="00562FD8"/>
    <w:rsid w:val="005632BA"/>
    <w:rsid w:val="00563958"/>
    <w:rsid w:val="00563C89"/>
    <w:rsid w:val="00565EE0"/>
    <w:rsid w:val="00566CBE"/>
    <w:rsid w:val="00570A6C"/>
    <w:rsid w:val="00573AFD"/>
    <w:rsid w:val="005974D7"/>
    <w:rsid w:val="005A09DC"/>
    <w:rsid w:val="005A3107"/>
    <w:rsid w:val="005B38FE"/>
    <w:rsid w:val="005C5B05"/>
    <w:rsid w:val="005D6D0A"/>
    <w:rsid w:val="005E0FBB"/>
    <w:rsid w:val="005E1624"/>
    <w:rsid w:val="005E3623"/>
    <w:rsid w:val="005E3D76"/>
    <w:rsid w:val="005E4B7C"/>
    <w:rsid w:val="005F12B5"/>
    <w:rsid w:val="005F54BD"/>
    <w:rsid w:val="00602B0D"/>
    <w:rsid w:val="00606FA0"/>
    <w:rsid w:val="006102E6"/>
    <w:rsid w:val="006110E5"/>
    <w:rsid w:val="00612685"/>
    <w:rsid w:val="00614158"/>
    <w:rsid w:val="00614B22"/>
    <w:rsid w:val="00620249"/>
    <w:rsid w:val="00622941"/>
    <w:rsid w:val="00625120"/>
    <w:rsid w:val="00633810"/>
    <w:rsid w:val="006403EC"/>
    <w:rsid w:val="00642E86"/>
    <w:rsid w:val="0065084F"/>
    <w:rsid w:val="006544AF"/>
    <w:rsid w:val="006546B4"/>
    <w:rsid w:val="006570B6"/>
    <w:rsid w:val="00660F75"/>
    <w:rsid w:val="00673A80"/>
    <w:rsid w:val="00673F8A"/>
    <w:rsid w:val="00674180"/>
    <w:rsid w:val="0068176B"/>
    <w:rsid w:val="0068231A"/>
    <w:rsid w:val="00683862"/>
    <w:rsid w:val="00690324"/>
    <w:rsid w:val="00692BD5"/>
    <w:rsid w:val="006A36C8"/>
    <w:rsid w:val="006A4ED8"/>
    <w:rsid w:val="006A6236"/>
    <w:rsid w:val="006B68E4"/>
    <w:rsid w:val="006C0989"/>
    <w:rsid w:val="006C5477"/>
    <w:rsid w:val="006D3013"/>
    <w:rsid w:val="006D67F1"/>
    <w:rsid w:val="006D74CA"/>
    <w:rsid w:val="006F0D94"/>
    <w:rsid w:val="006F6858"/>
    <w:rsid w:val="006F699A"/>
    <w:rsid w:val="006F6F8F"/>
    <w:rsid w:val="00702E64"/>
    <w:rsid w:val="007032D7"/>
    <w:rsid w:val="00711318"/>
    <w:rsid w:val="0071490B"/>
    <w:rsid w:val="007154C3"/>
    <w:rsid w:val="007203C9"/>
    <w:rsid w:val="00730C3A"/>
    <w:rsid w:val="00743B75"/>
    <w:rsid w:val="00744BF6"/>
    <w:rsid w:val="00745167"/>
    <w:rsid w:val="00755291"/>
    <w:rsid w:val="00757979"/>
    <w:rsid w:val="007707AB"/>
    <w:rsid w:val="00770E29"/>
    <w:rsid w:val="00770EAE"/>
    <w:rsid w:val="00771413"/>
    <w:rsid w:val="0078213D"/>
    <w:rsid w:val="0078295D"/>
    <w:rsid w:val="00787540"/>
    <w:rsid w:val="007940D1"/>
    <w:rsid w:val="0079520A"/>
    <w:rsid w:val="0079568D"/>
    <w:rsid w:val="0079638B"/>
    <w:rsid w:val="007A6C97"/>
    <w:rsid w:val="007B7503"/>
    <w:rsid w:val="007C3007"/>
    <w:rsid w:val="007C41FE"/>
    <w:rsid w:val="007D103F"/>
    <w:rsid w:val="007D23D2"/>
    <w:rsid w:val="007E6017"/>
    <w:rsid w:val="007E7D0B"/>
    <w:rsid w:val="007F11AF"/>
    <w:rsid w:val="007F37CE"/>
    <w:rsid w:val="007F3E27"/>
    <w:rsid w:val="007F631C"/>
    <w:rsid w:val="007F7135"/>
    <w:rsid w:val="00800262"/>
    <w:rsid w:val="00800DF7"/>
    <w:rsid w:val="00802A9C"/>
    <w:rsid w:val="008058FB"/>
    <w:rsid w:val="008127A3"/>
    <w:rsid w:val="00813C26"/>
    <w:rsid w:val="00833983"/>
    <w:rsid w:val="008354BE"/>
    <w:rsid w:val="00837880"/>
    <w:rsid w:val="008472EC"/>
    <w:rsid w:val="00847455"/>
    <w:rsid w:val="0085084D"/>
    <w:rsid w:val="00860C27"/>
    <w:rsid w:val="008632DA"/>
    <w:rsid w:val="00865F2A"/>
    <w:rsid w:val="00891E51"/>
    <w:rsid w:val="00895E7F"/>
    <w:rsid w:val="008972A8"/>
    <w:rsid w:val="008B1C83"/>
    <w:rsid w:val="008C2474"/>
    <w:rsid w:val="008C707D"/>
    <w:rsid w:val="008D0E4B"/>
    <w:rsid w:val="008D0E65"/>
    <w:rsid w:val="008D211E"/>
    <w:rsid w:val="008D3930"/>
    <w:rsid w:val="008D39E2"/>
    <w:rsid w:val="008D7F7C"/>
    <w:rsid w:val="008E16A6"/>
    <w:rsid w:val="008E22CE"/>
    <w:rsid w:val="008F75C2"/>
    <w:rsid w:val="0090194A"/>
    <w:rsid w:val="009057F9"/>
    <w:rsid w:val="00906DA5"/>
    <w:rsid w:val="00912FD8"/>
    <w:rsid w:val="009206ED"/>
    <w:rsid w:val="00923816"/>
    <w:rsid w:val="00923C33"/>
    <w:rsid w:val="00923FF7"/>
    <w:rsid w:val="00933983"/>
    <w:rsid w:val="00936A1F"/>
    <w:rsid w:val="00953934"/>
    <w:rsid w:val="00954191"/>
    <w:rsid w:val="009578EA"/>
    <w:rsid w:val="00960B48"/>
    <w:rsid w:val="00967750"/>
    <w:rsid w:val="0097275A"/>
    <w:rsid w:val="00983C3E"/>
    <w:rsid w:val="00996392"/>
    <w:rsid w:val="00997598"/>
    <w:rsid w:val="009A3C29"/>
    <w:rsid w:val="009C1A38"/>
    <w:rsid w:val="009C2AB6"/>
    <w:rsid w:val="009C327B"/>
    <w:rsid w:val="009C3E6A"/>
    <w:rsid w:val="009C681F"/>
    <w:rsid w:val="009C68A5"/>
    <w:rsid w:val="009D3935"/>
    <w:rsid w:val="009D4A7E"/>
    <w:rsid w:val="009D4FD1"/>
    <w:rsid w:val="009D5C7A"/>
    <w:rsid w:val="009D69E4"/>
    <w:rsid w:val="009D7418"/>
    <w:rsid w:val="009E07F2"/>
    <w:rsid w:val="009E26BF"/>
    <w:rsid w:val="009E68EE"/>
    <w:rsid w:val="00A00D10"/>
    <w:rsid w:val="00A04325"/>
    <w:rsid w:val="00A11A80"/>
    <w:rsid w:val="00A11AE1"/>
    <w:rsid w:val="00A269C1"/>
    <w:rsid w:val="00A42CD2"/>
    <w:rsid w:val="00A55001"/>
    <w:rsid w:val="00A55B92"/>
    <w:rsid w:val="00A615C6"/>
    <w:rsid w:val="00A61B39"/>
    <w:rsid w:val="00A61B42"/>
    <w:rsid w:val="00A67BBF"/>
    <w:rsid w:val="00A72373"/>
    <w:rsid w:val="00A9552C"/>
    <w:rsid w:val="00A960D1"/>
    <w:rsid w:val="00AA7EFE"/>
    <w:rsid w:val="00AB7DDF"/>
    <w:rsid w:val="00AB7F55"/>
    <w:rsid w:val="00AC4C6D"/>
    <w:rsid w:val="00AD05A1"/>
    <w:rsid w:val="00AD663F"/>
    <w:rsid w:val="00AE4B59"/>
    <w:rsid w:val="00AF0EC7"/>
    <w:rsid w:val="00B01627"/>
    <w:rsid w:val="00B11D36"/>
    <w:rsid w:val="00B12BB8"/>
    <w:rsid w:val="00B1378D"/>
    <w:rsid w:val="00B14B5B"/>
    <w:rsid w:val="00B15EC5"/>
    <w:rsid w:val="00B25605"/>
    <w:rsid w:val="00B26859"/>
    <w:rsid w:val="00B2747C"/>
    <w:rsid w:val="00B30C81"/>
    <w:rsid w:val="00B318B4"/>
    <w:rsid w:val="00B60261"/>
    <w:rsid w:val="00B62E8A"/>
    <w:rsid w:val="00B63AC1"/>
    <w:rsid w:val="00B65CDE"/>
    <w:rsid w:val="00B7237F"/>
    <w:rsid w:val="00B7353E"/>
    <w:rsid w:val="00B743F4"/>
    <w:rsid w:val="00B7575E"/>
    <w:rsid w:val="00B81158"/>
    <w:rsid w:val="00B84A39"/>
    <w:rsid w:val="00B86B87"/>
    <w:rsid w:val="00B92862"/>
    <w:rsid w:val="00B95F70"/>
    <w:rsid w:val="00B97FC2"/>
    <w:rsid w:val="00BB07BD"/>
    <w:rsid w:val="00BB1968"/>
    <w:rsid w:val="00BB2D8D"/>
    <w:rsid w:val="00BB555F"/>
    <w:rsid w:val="00BB68E9"/>
    <w:rsid w:val="00BC0F9F"/>
    <w:rsid w:val="00BC520F"/>
    <w:rsid w:val="00BC6100"/>
    <w:rsid w:val="00BC6E5B"/>
    <w:rsid w:val="00BD0444"/>
    <w:rsid w:val="00BD162E"/>
    <w:rsid w:val="00BD365A"/>
    <w:rsid w:val="00BE10BA"/>
    <w:rsid w:val="00BE1F86"/>
    <w:rsid w:val="00C001B9"/>
    <w:rsid w:val="00C0570D"/>
    <w:rsid w:val="00C05D70"/>
    <w:rsid w:val="00C06760"/>
    <w:rsid w:val="00C15C5E"/>
    <w:rsid w:val="00C22BEA"/>
    <w:rsid w:val="00C34265"/>
    <w:rsid w:val="00C421BD"/>
    <w:rsid w:val="00C43322"/>
    <w:rsid w:val="00C43812"/>
    <w:rsid w:val="00C45A7D"/>
    <w:rsid w:val="00C472A2"/>
    <w:rsid w:val="00C518C4"/>
    <w:rsid w:val="00C51B1E"/>
    <w:rsid w:val="00C54A2A"/>
    <w:rsid w:val="00C54E97"/>
    <w:rsid w:val="00C5534F"/>
    <w:rsid w:val="00C64D49"/>
    <w:rsid w:val="00C64F75"/>
    <w:rsid w:val="00C66D85"/>
    <w:rsid w:val="00C70051"/>
    <w:rsid w:val="00C75D8B"/>
    <w:rsid w:val="00C771A2"/>
    <w:rsid w:val="00C775DE"/>
    <w:rsid w:val="00C87D9D"/>
    <w:rsid w:val="00C94386"/>
    <w:rsid w:val="00C95C8A"/>
    <w:rsid w:val="00CA09AB"/>
    <w:rsid w:val="00CA3A4A"/>
    <w:rsid w:val="00CA3B71"/>
    <w:rsid w:val="00CA62EF"/>
    <w:rsid w:val="00CA6C71"/>
    <w:rsid w:val="00CB523C"/>
    <w:rsid w:val="00CB75BA"/>
    <w:rsid w:val="00CC4DA2"/>
    <w:rsid w:val="00CC6A03"/>
    <w:rsid w:val="00CD682A"/>
    <w:rsid w:val="00CF7206"/>
    <w:rsid w:val="00D05982"/>
    <w:rsid w:val="00D07922"/>
    <w:rsid w:val="00D07ABA"/>
    <w:rsid w:val="00D13D84"/>
    <w:rsid w:val="00D221AA"/>
    <w:rsid w:val="00D4073D"/>
    <w:rsid w:val="00D47841"/>
    <w:rsid w:val="00D5290E"/>
    <w:rsid w:val="00D53391"/>
    <w:rsid w:val="00D67DC3"/>
    <w:rsid w:val="00D73409"/>
    <w:rsid w:val="00D80C81"/>
    <w:rsid w:val="00D843E4"/>
    <w:rsid w:val="00D8778B"/>
    <w:rsid w:val="00D94BD8"/>
    <w:rsid w:val="00DA32B2"/>
    <w:rsid w:val="00DA3E08"/>
    <w:rsid w:val="00DB26F6"/>
    <w:rsid w:val="00DC1F5D"/>
    <w:rsid w:val="00DC2635"/>
    <w:rsid w:val="00DC4FFF"/>
    <w:rsid w:val="00DD16DA"/>
    <w:rsid w:val="00DD27BE"/>
    <w:rsid w:val="00DE5D18"/>
    <w:rsid w:val="00DE617F"/>
    <w:rsid w:val="00DE6D70"/>
    <w:rsid w:val="00DF12F6"/>
    <w:rsid w:val="00DF4D69"/>
    <w:rsid w:val="00E06280"/>
    <w:rsid w:val="00E10A17"/>
    <w:rsid w:val="00E32141"/>
    <w:rsid w:val="00E356F8"/>
    <w:rsid w:val="00E5600B"/>
    <w:rsid w:val="00E635C2"/>
    <w:rsid w:val="00E638C1"/>
    <w:rsid w:val="00E64845"/>
    <w:rsid w:val="00E67017"/>
    <w:rsid w:val="00E67CB2"/>
    <w:rsid w:val="00E710D2"/>
    <w:rsid w:val="00E719C9"/>
    <w:rsid w:val="00E8661E"/>
    <w:rsid w:val="00E90917"/>
    <w:rsid w:val="00E91D2D"/>
    <w:rsid w:val="00E95206"/>
    <w:rsid w:val="00E95304"/>
    <w:rsid w:val="00E95E2A"/>
    <w:rsid w:val="00EA0D0D"/>
    <w:rsid w:val="00EA178E"/>
    <w:rsid w:val="00EA3A0A"/>
    <w:rsid w:val="00EA758C"/>
    <w:rsid w:val="00EA7DFF"/>
    <w:rsid w:val="00EB492E"/>
    <w:rsid w:val="00EC1AC5"/>
    <w:rsid w:val="00EC47C2"/>
    <w:rsid w:val="00ED28DA"/>
    <w:rsid w:val="00ED3277"/>
    <w:rsid w:val="00EE3E7C"/>
    <w:rsid w:val="00EE77B0"/>
    <w:rsid w:val="00EF00A8"/>
    <w:rsid w:val="00EF2DF9"/>
    <w:rsid w:val="00EF5481"/>
    <w:rsid w:val="00EF58F5"/>
    <w:rsid w:val="00F040E4"/>
    <w:rsid w:val="00F04737"/>
    <w:rsid w:val="00F0774E"/>
    <w:rsid w:val="00F107F1"/>
    <w:rsid w:val="00F127EE"/>
    <w:rsid w:val="00F133D3"/>
    <w:rsid w:val="00F16270"/>
    <w:rsid w:val="00F22132"/>
    <w:rsid w:val="00F23E59"/>
    <w:rsid w:val="00F4070F"/>
    <w:rsid w:val="00F438F9"/>
    <w:rsid w:val="00F50A8C"/>
    <w:rsid w:val="00F5523D"/>
    <w:rsid w:val="00F56211"/>
    <w:rsid w:val="00F5798B"/>
    <w:rsid w:val="00F57FCB"/>
    <w:rsid w:val="00F628DC"/>
    <w:rsid w:val="00F64879"/>
    <w:rsid w:val="00F66F6F"/>
    <w:rsid w:val="00F71DC1"/>
    <w:rsid w:val="00F73100"/>
    <w:rsid w:val="00F73E71"/>
    <w:rsid w:val="00F8090A"/>
    <w:rsid w:val="00F84A2C"/>
    <w:rsid w:val="00F85178"/>
    <w:rsid w:val="00F909A4"/>
    <w:rsid w:val="00F9116A"/>
    <w:rsid w:val="00F93B95"/>
    <w:rsid w:val="00F949F2"/>
    <w:rsid w:val="00F960BD"/>
    <w:rsid w:val="00F97E44"/>
    <w:rsid w:val="00FA0D68"/>
    <w:rsid w:val="00FA2080"/>
    <w:rsid w:val="00FA2DB2"/>
    <w:rsid w:val="00FA442E"/>
    <w:rsid w:val="00FA443E"/>
    <w:rsid w:val="00FA55E3"/>
    <w:rsid w:val="00FB082E"/>
    <w:rsid w:val="00FB330D"/>
    <w:rsid w:val="00FB6E6B"/>
    <w:rsid w:val="00FC0B38"/>
    <w:rsid w:val="00FC105D"/>
    <w:rsid w:val="00FC68D8"/>
    <w:rsid w:val="00FC6932"/>
    <w:rsid w:val="00FD03FB"/>
    <w:rsid w:val="00FD157A"/>
    <w:rsid w:val="00FE0EBC"/>
    <w:rsid w:val="00FE255C"/>
    <w:rsid w:val="00FE430F"/>
    <w:rsid w:val="00FE5851"/>
    <w:rsid w:val="00FF5708"/>
    <w:rsid w:val="00FF6187"/>
    <w:rsid w:val="085BFD13"/>
    <w:rsid w:val="18F60306"/>
    <w:rsid w:val="1913F8D2"/>
    <w:rsid w:val="212DD62E"/>
    <w:rsid w:val="2A61A048"/>
    <w:rsid w:val="36C5FD83"/>
    <w:rsid w:val="4C105DD6"/>
    <w:rsid w:val="4D1E97C2"/>
    <w:rsid w:val="4D6EF029"/>
    <w:rsid w:val="5038BF65"/>
    <w:rsid w:val="54B1C00D"/>
    <w:rsid w:val="569CC524"/>
    <w:rsid w:val="5A65529F"/>
    <w:rsid w:val="6D8E2446"/>
    <w:rsid w:val="716A33CF"/>
    <w:rsid w:val="74778305"/>
    <w:rsid w:val="762FEF9E"/>
    <w:rsid w:val="7903D538"/>
    <w:rsid w:val="7B51F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03CFC"/>
  <w15:chartTrackingRefBased/>
  <w15:docId w15:val="{CA4664B5-24FD-4BED-B161-32E3BDE8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caption" w:lock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D162E"/>
    <w:rPr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D162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BD162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BD162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BD162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D162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D162E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D162E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D162E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D162E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semiHidden/>
    <w:locked/>
    <w:rPr>
      <w:rFonts w:ascii="Calibri" w:hAnsi="Calibri" w:cs="Times New Roman"/>
      <w:b/>
      <w:bCs/>
      <w:sz w:val="22"/>
      <w:szCs w:val="22"/>
    </w:rPr>
  </w:style>
  <w:style w:type="character" w:customStyle="1" w:styleId="Ttulo7Char">
    <w:name w:val="Título 7 Char"/>
    <w:link w:val="Ttulo7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semiHidden/>
    <w:locked/>
    <w:rPr>
      <w:rFonts w:ascii="Cambria" w:hAnsi="Cambria" w:cs="Times New Roman"/>
      <w:sz w:val="22"/>
      <w:szCs w:val="22"/>
    </w:rPr>
  </w:style>
  <w:style w:type="paragraph" w:styleId="Rodap">
    <w:name w:val="footer"/>
    <w:basedOn w:val="Normal"/>
    <w:link w:val="RodapChar"/>
    <w:rsid w:val="00BD162E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semiHidden/>
    <w:locked/>
    <w:rPr>
      <w:rFonts w:cs="Times New Roman"/>
      <w:sz w:val="24"/>
      <w:szCs w:val="24"/>
    </w:rPr>
  </w:style>
  <w:style w:type="paragraph" w:customStyle="1" w:styleId="7Pr-textoIdentificaodoCurso">
    <w:name w:val="7. Pré-texto: Identificação do Curso"/>
    <w:rsid w:val="00BD162E"/>
    <w:pPr>
      <w:jc w:val="center"/>
    </w:pPr>
    <w:rPr>
      <w:b/>
      <w:sz w:val="28"/>
      <w:lang w:eastAsia="pt-BR"/>
    </w:rPr>
  </w:style>
  <w:style w:type="paragraph" w:customStyle="1" w:styleId="7Pr-textoTtulodoTrabalho">
    <w:name w:val="7. Pré-texto: Título do Trabalho"/>
    <w:rsid w:val="00BD162E"/>
    <w:pPr>
      <w:jc w:val="center"/>
    </w:pPr>
    <w:rPr>
      <w:b/>
      <w:caps/>
      <w:sz w:val="28"/>
      <w:lang w:eastAsia="pt-BR"/>
    </w:rPr>
  </w:style>
  <w:style w:type="paragraph" w:customStyle="1" w:styleId="7Pr-textoTextodaCapa">
    <w:name w:val="7. Pré-texto: Texto da Capa"/>
    <w:rsid w:val="00BD162E"/>
    <w:pPr>
      <w:jc w:val="center"/>
    </w:pPr>
    <w:rPr>
      <w:sz w:val="28"/>
      <w:lang w:eastAsia="pt-BR"/>
    </w:rPr>
  </w:style>
  <w:style w:type="paragraph" w:customStyle="1" w:styleId="7Pr-textoTextodeApresentao">
    <w:name w:val="7. Pré-texto: Texto de Apresentação"/>
    <w:basedOn w:val="7Pr-textoTextodaCapa"/>
    <w:rsid w:val="00BD162E"/>
    <w:pPr>
      <w:ind w:left="4859" w:firstLine="1134"/>
      <w:jc w:val="both"/>
    </w:pPr>
  </w:style>
  <w:style w:type="paragraph" w:styleId="Recuodecorpodetexto3">
    <w:name w:val="Body Text Indent 3"/>
    <w:basedOn w:val="Normal"/>
    <w:link w:val="Recuodecorpodetexto3Char"/>
    <w:rsid w:val="00BD162E"/>
    <w:pPr>
      <w:ind w:left="709"/>
      <w:jc w:val="both"/>
    </w:pPr>
  </w:style>
  <w:style w:type="character" w:customStyle="1" w:styleId="Recuodecorpodetexto3Char">
    <w:name w:val="Recuo de corpo de texto 3 Char"/>
    <w:link w:val="Recuodecorpodetexto3"/>
    <w:semiHidden/>
    <w:locked/>
    <w:rPr>
      <w:rFonts w:cs="Times New Roman"/>
      <w:sz w:val="16"/>
      <w:szCs w:val="16"/>
    </w:rPr>
  </w:style>
  <w:style w:type="paragraph" w:customStyle="1" w:styleId="Estilo5ApndicesTtuloNoTodasemmaisculas">
    <w:name w:val="Estilo 5. Apêndices: Título + Não Todas em maiúsculas"/>
    <w:basedOn w:val="5ApndicesTtulo"/>
    <w:rsid w:val="00967750"/>
    <w:rPr>
      <w:bCs/>
    </w:rPr>
  </w:style>
  <w:style w:type="table" w:styleId="Tabelacomgrade">
    <w:name w:val="Table Grid"/>
    <w:basedOn w:val="Tabelanormal"/>
    <w:rsid w:val="00525DE0"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rsid w:val="00BD162E"/>
    <w:rPr>
      <w:rFonts w:cs="Times New Roman"/>
    </w:rPr>
  </w:style>
  <w:style w:type="paragraph" w:styleId="Sumrio1">
    <w:name w:val="toc 1"/>
    <w:basedOn w:val="Normal"/>
    <w:next w:val="Normal"/>
    <w:autoRedefine/>
    <w:semiHidden/>
    <w:rsid w:val="00BD162E"/>
    <w:pPr>
      <w:tabs>
        <w:tab w:val="left" w:pos="360"/>
        <w:tab w:val="left" w:pos="1200"/>
        <w:tab w:val="right" w:leader="dot" w:pos="9628"/>
      </w:tabs>
      <w:spacing w:before="60"/>
    </w:pPr>
    <w:rPr>
      <w:b/>
      <w:bCs/>
      <w:noProof/>
      <w:sz w:val="32"/>
      <w:szCs w:val="32"/>
    </w:rPr>
  </w:style>
  <w:style w:type="paragraph" w:customStyle="1" w:styleId="7Pr-textoTtulodoSumrio">
    <w:name w:val="7. Pré-texto: Título do Sumário"/>
    <w:rsid w:val="00BD162E"/>
    <w:pPr>
      <w:spacing w:after="480"/>
      <w:jc w:val="center"/>
    </w:pPr>
    <w:rPr>
      <w:b/>
      <w:caps/>
      <w:sz w:val="32"/>
      <w:lang w:eastAsia="pt-BR"/>
    </w:rPr>
  </w:style>
  <w:style w:type="paragraph" w:styleId="Sumrio2">
    <w:name w:val="toc 2"/>
    <w:basedOn w:val="Normal"/>
    <w:next w:val="Normal"/>
    <w:autoRedefine/>
    <w:semiHidden/>
    <w:rsid w:val="00BD162E"/>
    <w:pPr>
      <w:tabs>
        <w:tab w:val="left" w:pos="540"/>
        <w:tab w:val="left" w:pos="1200"/>
        <w:tab w:val="right" w:leader="dot" w:pos="9628"/>
      </w:tabs>
    </w:pPr>
    <w:rPr>
      <w:b/>
      <w:caps/>
      <w:noProof/>
      <w:sz w:val="28"/>
      <w:szCs w:val="28"/>
    </w:rPr>
  </w:style>
  <w:style w:type="paragraph" w:styleId="Sumrio3">
    <w:name w:val="toc 3"/>
    <w:basedOn w:val="Normal"/>
    <w:next w:val="Normal"/>
    <w:autoRedefine/>
    <w:semiHidden/>
    <w:rsid w:val="00BD162E"/>
    <w:pPr>
      <w:tabs>
        <w:tab w:val="left" w:pos="720"/>
        <w:tab w:val="right" w:leader="dot" w:pos="9628"/>
      </w:tabs>
    </w:pPr>
    <w:rPr>
      <w:b/>
      <w:noProof/>
      <w:sz w:val="28"/>
      <w:szCs w:val="28"/>
    </w:rPr>
  </w:style>
  <w:style w:type="paragraph" w:styleId="Sumrio4">
    <w:name w:val="toc 4"/>
    <w:basedOn w:val="Normal"/>
    <w:next w:val="Normal"/>
    <w:autoRedefine/>
    <w:semiHidden/>
    <w:rsid w:val="00BD162E"/>
    <w:pPr>
      <w:tabs>
        <w:tab w:val="left" w:pos="900"/>
        <w:tab w:val="right" w:leader="dot" w:pos="9628"/>
      </w:tabs>
    </w:pPr>
    <w:rPr>
      <w:noProof/>
      <w:sz w:val="28"/>
      <w:szCs w:val="28"/>
    </w:rPr>
  </w:style>
  <w:style w:type="paragraph" w:styleId="Sumrio5">
    <w:name w:val="toc 5"/>
    <w:basedOn w:val="Normal"/>
    <w:next w:val="Normal"/>
    <w:autoRedefine/>
    <w:semiHidden/>
    <w:rsid w:val="00BD162E"/>
    <w:pPr>
      <w:tabs>
        <w:tab w:val="left" w:pos="1080"/>
        <w:tab w:val="right" w:leader="dot" w:pos="9628"/>
      </w:tabs>
    </w:pPr>
    <w:rPr>
      <w:noProof/>
    </w:rPr>
  </w:style>
  <w:style w:type="paragraph" w:styleId="Sumrio6">
    <w:name w:val="toc 6"/>
    <w:basedOn w:val="Normal"/>
    <w:next w:val="Normal"/>
    <w:autoRedefine/>
    <w:semiHidden/>
    <w:rsid w:val="00BD162E"/>
    <w:pPr>
      <w:ind w:left="1200"/>
    </w:pPr>
  </w:style>
  <w:style w:type="paragraph" w:styleId="Sumrio7">
    <w:name w:val="toc 7"/>
    <w:basedOn w:val="Normal"/>
    <w:next w:val="Normal"/>
    <w:autoRedefine/>
    <w:semiHidden/>
    <w:rsid w:val="00BD162E"/>
    <w:pPr>
      <w:ind w:left="1440"/>
    </w:pPr>
  </w:style>
  <w:style w:type="paragraph" w:styleId="Sumrio8">
    <w:name w:val="toc 8"/>
    <w:basedOn w:val="Normal"/>
    <w:next w:val="Normal"/>
    <w:autoRedefine/>
    <w:semiHidden/>
    <w:rsid w:val="00BD162E"/>
    <w:pPr>
      <w:ind w:left="1680"/>
    </w:pPr>
  </w:style>
  <w:style w:type="paragraph" w:styleId="Sumrio9">
    <w:name w:val="toc 9"/>
    <w:basedOn w:val="Normal"/>
    <w:next w:val="Normal"/>
    <w:autoRedefine/>
    <w:semiHidden/>
    <w:rsid w:val="00BD162E"/>
    <w:pPr>
      <w:ind w:left="1920"/>
    </w:pPr>
  </w:style>
  <w:style w:type="character" w:styleId="Hyperlink">
    <w:name w:val="Hyperlink"/>
    <w:rsid w:val="00BD162E"/>
    <w:rPr>
      <w:rFonts w:cs="Times New Roman"/>
      <w:color w:val="0000FF"/>
      <w:u w:val="single"/>
    </w:rPr>
  </w:style>
  <w:style w:type="character" w:styleId="HiperlinkVisitado">
    <w:name w:val="FollowedHyperlink"/>
    <w:rsid w:val="00BD162E"/>
    <w:rPr>
      <w:rFonts w:cs="Times New Roman"/>
      <w:color w:val="800080"/>
      <w:u w:val="single"/>
    </w:rPr>
  </w:style>
  <w:style w:type="paragraph" w:customStyle="1" w:styleId="7Pr-textoListadeAbreviaturas">
    <w:name w:val="7. Pré-texto: Lista de Abreviaturas"/>
    <w:rsid w:val="00BD162E"/>
    <w:pPr>
      <w:tabs>
        <w:tab w:val="left" w:pos="2268"/>
      </w:tabs>
      <w:ind w:left="2268" w:hanging="2268"/>
      <w:jc w:val="both"/>
    </w:pPr>
    <w:rPr>
      <w:sz w:val="24"/>
      <w:lang w:eastAsia="pt-BR"/>
    </w:rPr>
  </w:style>
  <w:style w:type="paragraph" w:customStyle="1" w:styleId="7Pr-textoTextodoResumo">
    <w:name w:val="7. Pré-texto: Texto do Resumo"/>
    <w:rsid w:val="00BD162E"/>
    <w:pPr>
      <w:jc w:val="both"/>
    </w:pPr>
    <w:rPr>
      <w:sz w:val="24"/>
      <w:lang w:eastAsia="pt-BR"/>
    </w:rPr>
  </w:style>
  <w:style w:type="paragraph" w:customStyle="1" w:styleId="7Pr-textoTextodoAbstract">
    <w:name w:val="7. Pré-texto: Texto do Abstract"/>
    <w:basedOn w:val="7Pr-textoTextodoResumo"/>
    <w:rsid w:val="00BD162E"/>
    <w:rPr>
      <w:i/>
    </w:rPr>
  </w:style>
  <w:style w:type="paragraph" w:customStyle="1" w:styleId="3TtulodeCaptulo">
    <w:name w:val="3. Título de Capítulo"/>
    <w:basedOn w:val="7Ps-textoTtulodeRefernciaseGlossrio"/>
    <w:next w:val="1CorpodeTexto"/>
    <w:link w:val="3TtulodeCaptuloChar"/>
    <w:rsid w:val="00BD162E"/>
    <w:pPr>
      <w:numPr>
        <w:numId w:val="2"/>
      </w:numPr>
      <w:tabs>
        <w:tab w:val="left" w:pos="360"/>
      </w:tabs>
    </w:pPr>
  </w:style>
  <w:style w:type="paragraph" w:customStyle="1" w:styleId="7Ps-textoTtulodeRefernciaseGlossrio">
    <w:name w:val="7. Pós-texto: Título de Referências e Glossário"/>
    <w:next w:val="1CorpodeTexto"/>
    <w:link w:val="7Ps-textoTtulodeRefernciaseGlossrioChar"/>
    <w:rsid w:val="00BD162E"/>
    <w:pPr>
      <w:spacing w:after="600"/>
      <w:outlineLvl w:val="0"/>
    </w:pPr>
    <w:rPr>
      <w:b/>
      <w:caps/>
      <w:sz w:val="32"/>
      <w:lang w:eastAsia="pt-BR"/>
    </w:rPr>
  </w:style>
  <w:style w:type="paragraph" w:customStyle="1" w:styleId="1CorpodeTexto">
    <w:name w:val="1. Corpo de Texto"/>
    <w:link w:val="1CorpodeTextoChar"/>
    <w:rsid w:val="000D1B02"/>
    <w:pPr>
      <w:tabs>
        <w:tab w:val="num" w:pos="0"/>
      </w:tabs>
      <w:spacing w:before="240" w:after="240" w:line="360" w:lineRule="auto"/>
      <w:ind w:firstLine="709"/>
      <w:jc w:val="both"/>
    </w:pPr>
    <w:rPr>
      <w:sz w:val="24"/>
      <w:lang w:eastAsia="pt-BR"/>
    </w:rPr>
  </w:style>
  <w:style w:type="paragraph" w:customStyle="1" w:styleId="3TtulodeSeo">
    <w:name w:val="3. Título de Seção"/>
    <w:basedOn w:val="3TtulodeCaptulo"/>
    <w:next w:val="1CorpodeTexto"/>
    <w:link w:val="3TtulodeSeoChar"/>
    <w:rsid w:val="008F75C2"/>
    <w:pPr>
      <w:numPr>
        <w:ilvl w:val="1"/>
      </w:numPr>
      <w:tabs>
        <w:tab w:val="clear" w:pos="360"/>
        <w:tab w:val="left" w:pos="540"/>
      </w:tabs>
      <w:spacing w:before="480" w:after="0"/>
      <w:ind w:left="578" w:hanging="578"/>
      <w:outlineLvl w:val="1"/>
    </w:pPr>
    <w:rPr>
      <w:sz w:val="28"/>
    </w:rPr>
  </w:style>
  <w:style w:type="paragraph" w:customStyle="1" w:styleId="3TtulodeSubseo1">
    <w:name w:val="3. Título de Subseção 1"/>
    <w:basedOn w:val="3TtulodeSeo"/>
    <w:next w:val="1CorpodeTexto"/>
    <w:rsid w:val="008F75C2"/>
    <w:pPr>
      <w:numPr>
        <w:ilvl w:val="2"/>
      </w:numPr>
      <w:tabs>
        <w:tab w:val="num" w:pos="720"/>
      </w:tabs>
      <w:outlineLvl w:val="2"/>
    </w:pPr>
    <w:rPr>
      <w:caps w:val="0"/>
    </w:rPr>
  </w:style>
  <w:style w:type="paragraph" w:customStyle="1" w:styleId="3TtulodeSubseo2">
    <w:name w:val="3. Título de Subseção 2"/>
    <w:basedOn w:val="3TtulodeSubseo1"/>
    <w:next w:val="1CorpodeTexto"/>
    <w:rsid w:val="00BD162E"/>
    <w:pPr>
      <w:numPr>
        <w:ilvl w:val="3"/>
      </w:numPr>
      <w:tabs>
        <w:tab w:val="num" w:pos="900"/>
      </w:tabs>
      <w:outlineLvl w:val="3"/>
    </w:pPr>
    <w:rPr>
      <w:sz w:val="24"/>
    </w:rPr>
  </w:style>
  <w:style w:type="paragraph" w:customStyle="1" w:styleId="3TtulodeSubseononumerada">
    <w:name w:val="3. Título de Subseção não numerada"/>
    <w:next w:val="1CorpodeTexto"/>
    <w:rsid w:val="00B1378D"/>
    <w:pPr>
      <w:spacing w:before="480" w:after="240"/>
      <w:outlineLvl w:val="5"/>
    </w:pPr>
    <w:rPr>
      <w:b/>
      <w:sz w:val="24"/>
      <w:lang w:eastAsia="pt-BR"/>
    </w:rPr>
  </w:style>
  <w:style w:type="paragraph" w:styleId="Legenda">
    <w:name w:val="caption"/>
    <w:aliases w:val="2. Legenda de Figuras,Tabelas e Equações"/>
    <w:basedOn w:val="Normal"/>
    <w:next w:val="2LegendaFontedeReferncia"/>
    <w:qFormat/>
    <w:rsid w:val="00BD162E"/>
    <w:pPr>
      <w:spacing w:before="120" w:after="120"/>
    </w:pPr>
    <w:rPr>
      <w:bCs/>
      <w:szCs w:val="20"/>
    </w:rPr>
  </w:style>
  <w:style w:type="paragraph" w:customStyle="1" w:styleId="2LegendaFontedeReferncia">
    <w:name w:val="2. Legenda: Fonte de Referência"/>
    <w:basedOn w:val="1CorpodeTexto"/>
    <w:next w:val="1CorpodeTexto"/>
    <w:rsid w:val="00BD162E"/>
    <w:pPr>
      <w:spacing w:before="120"/>
      <w:ind w:firstLine="0"/>
    </w:pPr>
  </w:style>
  <w:style w:type="paragraph" w:styleId="ndicedeilustraes">
    <w:name w:val="table of figures"/>
    <w:basedOn w:val="Normal"/>
    <w:next w:val="Normal"/>
    <w:semiHidden/>
    <w:rsid w:val="00BD162E"/>
    <w:pPr>
      <w:ind w:left="480" w:hanging="480"/>
    </w:pPr>
  </w:style>
  <w:style w:type="paragraph" w:customStyle="1" w:styleId="2Figura">
    <w:name w:val="2. Figura"/>
    <w:basedOn w:val="1CorpodeTexto"/>
    <w:rsid w:val="00BD162E"/>
    <w:pPr>
      <w:spacing w:before="60" w:after="60" w:line="240" w:lineRule="auto"/>
      <w:ind w:firstLine="0"/>
      <w:jc w:val="center"/>
    </w:pPr>
  </w:style>
  <w:style w:type="paragraph" w:customStyle="1" w:styleId="2Equao">
    <w:name w:val="2. Equação"/>
    <w:basedOn w:val="1CorpodeTexto"/>
    <w:next w:val="1CorpodeTexto"/>
    <w:rsid w:val="00BD162E"/>
    <w:pPr>
      <w:ind w:firstLine="0"/>
      <w:jc w:val="center"/>
    </w:pPr>
  </w:style>
  <w:style w:type="paragraph" w:customStyle="1" w:styleId="2Textodetabela">
    <w:name w:val="2. Texto de tabela"/>
    <w:basedOn w:val="1CorpodeTexto"/>
    <w:rsid w:val="00BD162E"/>
    <w:pPr>
      <w:spacing w:before="0" w:after="0" w:line="240" w:lineRule="auto"/>
      <w:ind w:firstLine="0"/>
      <w:jc w:val="left"/>
    </w:pPr>
  </w:style>
  <w:style w:type="paragraph" w:customStyle="1" w:styleId="7Pr-textoTtulodaListas">
    <w:name w:val="7. Pré-texto: Título da Listas"/>
    <w:aliases w:val="Resumo e Abstract"/>
    <w:basedOn w:val="7Ps-textoTtulodeRefernciaseGlossrio"/>
    <w:next w:val="7Pr-textoListadeAbreviaturas"/>
    <w:rsid w:val="00BD162E"/>
    <w:pPr>
      <w:jc w:val="center"/>
    </w:pPr>
  </w:style>
  <w:style w:type="paragraph" w:customStyle="1" w:styleId="1Listadeitenscommarcadores">
    <w:name w:val="1. Lista de itens com marcadores"/>
    <w:basedOn w:val="1CorpodeTexto"/>
    <w:rsid w:val="00C43812"/>
    <w:pPr>
      <w:numPr>
        <w:numId w:val="8"/>
      </w:numPr>
      <w:spacing w:before="120" w:after="120"/>
      <w:ind w:left="1077" w:hanging="357"/>
    </w:pPr>
  </w:style>
  <w:style w:type="paragraph" w:customStyle="1" w:styleId="1Listadeitensnumerados">
    <w:name w:val="1. Lista de itens numerados"/>
    <w:basedOn w:val="1Listadeitenscommarcadores"/>
    <w:rsid w:val="00BD162E"/>
    <w:pPr>
      <w:numPr>
        <w:numId w:val="3"/>
      </w:numPr>
    </w:pPr>
    <w:rPr>
      <w:color w:val="000000"/>
    </w:rPr>
  </w:style>
  <w:style w:type="paragraph" w:customStyle="1" w:styleId="1TextodeCitaoLonga">
    <w:name w:val="1. Texto de Citação Longa"/>
    <w:basedOn w:val="1CorpodeTexto"/>
    <w:next w:val="1CorpodeTexto"/>
    <w:link w:val="1TextodeCitaoLongaChar"/>
    <w:rsid w:val="00BD162E"/>
    <w:pPr>
      <w:spacing w:before="360" w:after="360" w:line="240" w:lineRule="auto"/>
      <w:ind w:left="2268" w:firstLine="0"/>
    </w:pPr>
    <w:rPr>
      <w:sz w:val="20"/>
    </w:rPr>
  </w:style>
  <w:style w:type="paragraph" w:customStyle="1" w:styleId="4Ps-textoTextodeReferncia">
    <w:name w:val="4. Pós-texto: Texto de Referência"/>
    <w:basedOn w:val="1CorpodeTexto"/>
    <w:rsid w:val="00813C26"/>
    <w:pPr>
      <w:tabs>
        <w:tab w:val="clear" w:pos="0"/>
      </w:tabs>
      <w:spacing w:line="240" w:lineRule="auto"/>
      <w:ind w:firstLine="0"/>
      <w:jc w:val="left"/>
    </w:pPr>
  </w:style>
  <w:style w:type="paragraph" w:customStyle="1" w:styleId="2Cdigofonte">
    <w:name w:val="2. Código fonte"/>
    <w:basedOn w:val="1CorpodeTexto"/>
    <w:rsid w:val="00BD162E"/>
    <w:pPr>
      <w:spacing w:before="0" w:after="0" w:line="240" w:lineRule="auto"/>
      <w:ind w:firstLine="0"/>
      <w:jc w:val="left"/>
    </w:pPr>
    <w:rPr>
      <w:rFonts w:ascii="Courier" w:hAnsi="Courier"/>
      <w:sz w:val="16"/>
    </w:rPr>
  </w:style>
  <w:style w:type="paragraph" w:styleId="Textodenotaderodap">
    <w:name w:val="footnote text"/>
    <w:basedOn w:val="Normal"/>
    <w:link w:val="TextodenotaderodapChar"/>
    <w:semiHidden/>
    <w:rsid w:val="00BD162E"/>
    <w:rPr>
      <w:sz w:val="20"/>
      <w:szCs w:val="20"/>
    </w:rPr>
  </w:style>
  <w:style w:type="character" w:customStyle="1" w:styleId="TextodenotaderodapChar">
    <w:name w:val="Texto de nota de rodapé Char"/>
    <w:link w:val="Textodenotaderodap"/>
    <w:semiHidden/>
    <w:locked/>
    <w:rPr>
      <w:rFonts w:cs="Times New Roman"/>
    </w:rPr>
  </w:style>
  <w:style w:type="character" w:styleId="Refdenotaderodap">
    <w:name w:val="footnote reference"/>
    <w:semiHidden/>
    <w:rsid w:val="00BD162E"/>
    <w:rPr>
      <w:rFonts w:cs="Times New Roman"/>
      <w:vertAlign w:val="superscript"/>
    </w:rPr>
  </w:style>
  <w:style w:type="character" w:styleId="Refdecomentrio">
    <w:name w:val="annotation reference"/>
    <w:semiHidden/>
    <w:rsid w:val="00BD162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BD162E"/>
    <w:rPr>
      <w:sz w:val="20"/>
      <w:szCs w:val="20"/>
    </w:rPr>
  </w:style>
  <w:style w:type="character" w:customStyle="1" w:styleId="TextodecomentrioChar">
    <w:name w:val="Texto de comentário Char"/>
    <w:link w:val="Textodecomentrio"/>
    <w:semiHidden/>
    <w:locked/>
    <w:rPr>
      <w:rFonts w:cs="Times New Roman"/>
    </w:rPr>
  </w:style>
  <w:style w:type="paragraph" w:customStyle="1" w:styleId="5ApndicesTtulo">
    <w:name w:val="5. Apêndices: Título"/>
    <w:basedOn w:val="Normal"/>
    <w:next w:val="1CorpodeTexto"/>
    <w:rsid w:val="00BD162E"/>
    <w:pPr>
      <w:tabs>
        <w:tab w:val="num" w:pos="0"/>
      </w:tabs>
      <w:spacing w:after="600"/>
      <w:ind w:left="431" w:hanging="431"/>
      <w:outlineLvl w:val="0"/>
    </w:pPr>
    <w:rPr>
      <w:b/>
      <w:caps/>
      <w:sz w:val="32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81F63"/>
    <w:rPr>
      <w:b/>
      <w:bCs/>
    </w:rPr>
  </w:style>
  <w:style w:type="character" w:customStyle="1" w:styleId="AssuntodocomentrioChar">
    <w:name w:val="Assunto do comentário Char"/>
    <w:link w:val="Assuntodocomentrio"/>
    <w:semiHidden/>
    <w:locked/>
    <w:rPr>
      <w:rFonts w:cs="Times New Roman"/>
      <w:b/>
      <w:bCs/>
    </w:rPr>
  </w:style>
  <w:style w:type="paragraph" w:customStyle="1" w:styleId="6AnexosTtulo">
    <w:name w:val="6. Anexos: Título"/>
    <w:basedOn w:val="Normal"/>
    <w:next w:val="1CorpodeTexto"/>
    <w:rsid w:val="00967750"/>
    <w:pPr>
      <w:numPr>
        <w:numId w:val="33"/>
      </w:numPr>
      <w:spacing w:after="600"/>
      <w:ind w:left="431" w:hanging="431"/>
      <w:outlineLvl w:val="0"/>
    </w:pPr>
    <w:rPr>
      <w:b/>
      <w:bCs/>
      <w:caps/>
      <w:sz w:val="32"/>
    </w:rPr>
  </w:style>
  <w:style w:type="paragraph" w:styleId="Recuodecorpodetexto">
    <w:name w:val="Body Text Indent"/>
    <w:basedOn w:val="Normal"/>
    <w:link w:val="RecuodecorpodetextoChar"/>
    <w:rsid w:val="00BD162E"/>
    <w:pPr>
      <w:ind w:left="720" w:firstLine="698"/>
      <w:jc w:val="both"/>
    </w:pPr>
    <w:rPr>
      <w:rFonts w:ascii="Arial" w:hAnsi="Arial" w:cs="Arial"/>
      <w:sz w:val="20"/>
    </w:rPr>
  </w:style>
  <w:style w:type="character" w:customStyle="1" w:styleId="RecuodecorpodetextoChar">
    <w:name w:val="Recuo de corpo de texto Char"/>
    <w:link w:val="Recuodecorpodetexto"/>
    <w:semiHidden/>
    <w:locked/>
    <w:rPr>
      <w:rFonts w:cs="Times New Roman"/>
      <w:sz w:val="24"/>
      <w:szCs w:val="24"/>
    </w:rPr>
  </w:style>
  <w:style w:type="paragraph" w:styleId="Corpodetexto">
    <w:name w:val="Body Text"/>
    <w:basedOn w:val="Normal"/>
    <w:link w:val="CorpodetextoChar"/>
    <w:rsid w:val="00BD162E"/>
    <w:pPr>
      <w:shd w:val="clear" w:color="auto" w:fill="F3F3F3"/>
    </w:pPr>
    <w:rPr>
      <w:rFonts w:ascii="Arial" w:hAnsi="Arial" w:cs="Arial"/>
      <w:sz w:val="20"/>
    </w:rPr>
  </w:style>
  <w:style w:type="character" w:customStyle="1" w:styleId="CorpodetextoChar">
    <w:name w:val="Corpo de texto Char"/>
    <w:link w:val="Corpodetexto"/>
    <w:semiHidden/>
    <w:locked/>
    <w:rPr>
      <w:rFonts w:cs="Times New Roman"/>
      <w:sz w:val="24"/>
      <w:szCs w:val="24"/>
    </w:rPr>
  </w:style>
  <w:style w:type="paragraph" w:styleId="Corpodetexto2">
    <w:name w:val="Body Text 2"/>
    <w:basedOn w:val="Normal"/>
    <w:link w:val="Corpodetexto2Char"/>
    <w:rsid w:val="00BD162E"/>
    <w:pPr>
      <w:jc w:val="both"/>
    </w:pPr>
    <w:rPr>
      <w:rFonts w:ascii="Arial" w:hAnsi="Arial" w:cs="Arial"/>
      <w:color w:val="000000"/>
      <w:sz w:val="20"/>
    </w:rPr>
  </w:style>
  <w:style w:type="character" w:customStyle="1" w:styleId="Corpodetexto2Char">
    <w:name w:val="Corpo de texto 2 Char"/>
    <w:link w:val="Corpodetexto2"/>
    <w:semiHidden/>
    <w:locked/>
    <w:rPr>
      <w:rFonts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BD162E"/>
    <w:pPr>
      <w:spacing w:line="360" w:lineRule="auto"/>
      <w:ind w:firstLine="709"/>
      <w:jc w:val="both"/>
    </w:pPr>
    <w:rPr>
      <w:color w:val="000000"/>
    </w:rPr>
  </w:style>
  <w:style w:type="character" w:customStyle="1" w:styleId="Recuodecorpodetexto2Char">
    <w:name w:val="Recuo de corpo de texto 2 Char"/>
    <w:link w:val="Recuodecorpodetexto2"/>
    <w:semiHidden/>
    <w:locked/>
    <w:rPr>
      <w:rFonts w:cs="Times New Roman"/>
      <w:sz w:val="24"/>
      <w:szCs w:val="24"/>
    </w:rPr>
  </w:style>
  <w:style w:type="paragraph" w:styleId="Corpodetexto3">
    <w:name w:val="Body Text 3"/>
    <w:basedOn w:val="Normal"/>
    <w:link w:val="Corpodetexto3Char"/>
    <w:rsid w:val="00BD162E"/>
    <w:pPr>
      <w:jc w:val="both"/>
    </w:pPr>
    <w:rPr>
      <w:rFonts w:ascii="Arial" w:hAnsi="Arial" w:cs="Arial"/>
      <w:sz w:val="20"/>
    </w:rPr>
  </w:style>
  <w:style w:type="character" w:customStyle="1" w:styleId="Corpodetexto3Char">
    <w:name w:val="Corpo de texto 3 Char"/>
    <w:link w:val="Corpodetexto3"/>
    <w:semiHidden/>
    <w:locked/>
    <w:rPr>
      <w:rFonts w:cs="Times New Roman"/>
      <w:sz w:val="16"/>
      <w:szCs w:val="16"/>
    </w:rPr>
  </w:style>
  <w:style w:type="paragraph" w:customStyle="1" w:styleId="4Ps-textoTextodoGlossrio">
    <w:name w:val="4. Pós-texto: Texto do Glossário"/>
    <w:basedOn w:val="7Pr-textoListadeAbreviaturas"/>
    <w:rsid w:val="00BD162E"/>
    <w:pPr>
      <w:spacing w:after="240"/>
    </w:pPr>
  </w:style>
  <w:style w:type="paragraph" w:styleId="Cabealho">
    <w:name w:val="header"/>
    <w:basedOn w:val="Normal"/>
    <w:link w:val="CabealhoChar"/>
    <w:rsid w:val="00BD162E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semiHidden/>
    <w:locked/>
    <w:rPr>
      <w:rFonts w:cs="Times New Roman"/>
      <w:sz w:val="24"/>
      <w:szCs w:val="24"/>
    </w:rPr>
  </w:style>
  <w:style w:type="paragraph" w:styleId="Textodebalo">
    <w:name w:val="Balloon Text"/>
    <w:basedOn w:val="Normal"/>
    <w:link w:val="TextodebaloChar"/>
    <w:semiHidden/>
    <w:rsid w:val="00281F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semiHidden/>
    <w:locked/>
    <w:rPr>
      <w:rFonts w:cs="Times New Roman"/>
      <w:sz w:val="2"/>
    </w:rPr>
  </w:style>
  <w:style w:type="character" w:customStyle="1" w:styleId="1CorpodeTextoChar">
    <w:name w:val="1. Corpo de Texto Char"/>
    <w:link w:val="1CorpodeTexto"/>
    <w:locked/>
    <w:rsid w:val="00745167"/>
    <w:rPr>
      <w:rFonts w:cs="Times New Roman"/>
      <w:sz w:val="24"/>
      <w:lang w:val="pt-BR" w:eastAsia="pt-BR" w:bidi="ar-SA"/>
    </w:rPr>
  </w:style>
  <w:style w:type="character" w:customStyle="1" w:styleId="1TextodeCitaoLongaChar">
    <w:name w:val="1. Texto de Citação Longa Char"/>
    <w:basedOn w:val="1CorpodeTextoChar"/>
    <w:link w:val="1TextodeCitaoLonga"/>
    <w:locked/>
    <w:rsid w:val="00745167"/>
    <w:rPr>
      <w:rFonts w:cs="Times New Roman"/>
      <w:sz w:val="24"/>
      <w:lang w:val="pt-BR" w:eastAsia="pt-BR" w:bidi="ar-SA"/>
    </w:rPr>
  </w:style>
  <w:style w:type="character" w:styleId="Forte">
    <w:name w:val="Strong"/>
    <w:qFormat/>
    <w:rsid w:val="00397E74"/>
    <w:rPr>
      <w:rFonts w:cs="Times New Roman"/>
      <w:b/>
      <w:bCs/>
    </w:rPr>
  </w:style>
  <w:style w:type="paragraph" w:customStyle="1" w:styleId="Estilo1ListadeitenscommarcadoresAntes19cmPrimeiral">
    <w:name w:val="Estilo 1. Lista de itens com marcadores + Antes:  19 cm Primeira l..."/>
    <w:basedOn w:val="1Listadeitenscommarcadores"/>
    <w:rsid w:val="00C43812"/>
    <w:pPr>
      <w:ind w:left="1434"/>
    </w:pPr>
  </w:style>
  <w:style w:type="character" w:customStyle="1" w:styleId="7Ps-textoTtulodeRefernciaseGlossrioChar">
    <w:name w:val="7. Pós-texto: Título de Referências e Glossário Char"/>
    <w:link w:val="7Ps-textoTtulodeRefernciaseGlossrio"/>
    <w:locked/>
    <w:rsid w:val="00AD663F"/>
    <w:rPr>
      <w:rFonts w:cs="Times New Roman"/>
      <w:b/>
      <w:caps/>
      <w:sz w:val="32"/>
      <w:lang w:val="pt-BR" w:eastAsia="pt-BR" w:bidi="ar-SA"/>
    </w:rPr>
  </w:style>
  <w:style w:type="character" w:customStyle="1" w:styleId="3TtulodeCaptuloChar">
    <w:name w:val="3. Título de Capítulo Char"/>
    <w:basedOn w:val="7Ps-textoTtulodeRefernciaseGlossrioChar"/>
    <w:link w:val="3TtulodeCaptulo"/>
    <w:locked/>
    <w:rsid w:val="00AD663F"/>
    <w:rPr>
      <w:rFonts w:cs="Times New Roman"/>
      <w:b/>
      <w:caps/>
      <w:sz w:val="32"/>
      <w:lang w:val="pt-BR" w:eastAsia="pt-BR" w:bidi="ar-SA"/>
    </w:rPr>
  </w:style>
  <w:style w:type="character" w:customStyle="1" w:styleId="3TtulodeSeoChar">
    <w:name w:val="3. Título de Seção Char"/>
    <w:link w:val="3TtulodeSeo"/>
    <w:locked/>
    <w:rsid w:val="00AD663F"/>
    <w:rPr>
      <w:rFonts w:cs="Times New Roman"/>
      <w:b/>
      <w:caps/>
      <w:sz w:val="28"/>
      <w:lang w:val="pt-BR" w:eastAsia="pt-BR" w:bidi="ar-SA"/>
    </w:rPr>
  </w:style>
  <w:style w:type="paragraph" w:styleId="PargrafodaLista">
    <w:name w:val="List Paragraph"/>
    <w:basedOn w:val="Normal"/>
    <w:uiPriority w:val="34"/>
    <w:qFormat/>
    <w:rsid w:val="00E95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3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1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7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header" Target="header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zeferino\Dados%20de%20aplicativos\Microsoft\Modelos\TCC_Modelo_v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A10E01C1C4344D8158CE8C762C33CE" ma:contentTypeVersion="16" ma:contentTypeDescription="Crie um novo documento." ma:contentTypeScope="" ma:versionID="78aecadd8c346d9de03b1c167ae2b841">
  <xsd:schema xmlns:xsd="http://www.w3.org/2001/XMLSchema" xmlns:xs="http://www.w3.org/2001/XMLSchema" xmlns:p="http://schemas.microsoft.com/office/2006/metadata/properties" xmlns:ns3="ea8e02f0-cac5-49b7-8da0-26eff2746368" xmlns:ns4="d25767f7-5c59-4dcd-8429-b7ed7b60749d" targetNamespace="http://schemas.microsoft.com/office/2006/metadata/properties" ma:root="true" ma:fieldsID="11903c35ad0a58d9fb110d77160eca79" ns3:_="" ns4:_="">
    <xsd:import namespace="ea8e02f0-cac5-49b7-8da0-26eff2746368"/>
    <xsd:import namespace="d25767f7-5c59-4dcd-8429-b7ed7b6074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e02f0-cac5-49b7-8da0-26eff27463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767f7-5c59-4dcd-8429-b7ed7b60749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905074-8666-4C59-82B9-D0F5BB1A63A4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10BD413-C61A-4E32-91EF-DE91584971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9A008-971F-44D9-8907-18FE9213B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8e02f0-cac5-49b7-8da0-26eff2746368"/>
    <ds:schemaRef ds:uri="d25767f7-5c59-4dcd-8429-b7ed7b607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TCC_Modelo_v3.dot</Template>
  <TotalTime>1041</TotalTime>
  <Pages>17</Pages>
  <Words>1430</Words>
  <Characters>7726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dissertação</vt:lpstr>
    </vt:vector>
  </TitlesOfParts>
  <Manager>Cesar Albenes Zeferino</Manager>
  <Company>OFFICE 2000 - UNIVALI</Company>
  <LinksUpToDate>false</LinksUpToDate>
  <CharactersWithSpaces>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dissertação</dc:title>
  <dc:subject/>
  <dc:creator>Cesar Albenes Zeferino</dc:creator>
  <cp:keywords/>
  <dc:description/>
  <cp:lastModifiedBy>Herick Vitor Vieira Bittencourt</cp:lastModifiedBy>
  <cp:revision>76</cp:revision>
  <cp:lastPrinted>2009-09-14T22:28:00Z</cp:lastPrinted>
  <dcterms:created xsi:type="dcterms:W3CDTF">2024-09-15T23:19:00Z</dcterms:created>
  <dcterms:modified xsi:type="dcterms:W3CDTF">2024-11-09T19:46:00Z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umo">
    <vt:lpwstr/>
  </property>
  <property fmtid="{D5CDD505-2E9C-101B-9397-08002B2CF9AE}" pid="3" name="_dlc_DocId">
    <vt:lpwstr>Q2MPMETMKQAM-6075-17</vt:lpwstr>
  </property>
  <property fmtid="{D5CDD505-2E9C-101B-9397-08002B2CF9AE}" pid="4" name="_dlc_DocIdItemGuid">
    <vt:lpwstr>cd95092b-ed99-4178-801f-9cff8d0e1b82</vt:lpwstr>
  </property>
  <property fmtid="{D5CDD505-2E9C-101B-9397-08002B2CF9AE}" pid="5" name="_dlc_DocIdUrl">
    <vt:lpwstr>http://adminnovoportal.univali.br/pos/mestrado/mestrado-em-computacao-aplicada/formularios-e-modelos/_layouts/15/DocIdRedir.aspx?ID=Q2MPMETMKQAM-6075-17, Q2MPMETMKQAM-6075-17</vt:lpwstr>
  </property>
  <property fmtid="{D5CDD505-2E9C-101B-9397-08002B2CF9AE}" pid="6" name="PublishingExpirationDate">
    <vt:lpwstr/>
  </property>
  <property fmtid="{D5CDD505-2E9C-101B-9397-08002B2CF9AE}" pid="7" name="PublishingStartDate">
    <vt:lpwstr/>
  </property>
  <property fmtid="{D5CDD505-2E9C-101B-9397-08002B2CF9AE}" pid="8" name="ContentTypeId">
    <vt:lpwstr>0x010100B8A10E01C1C4344D8158CE8C762C33CE</vt:lpwstr>
  </property>
  <property fmtid="{D5CDD505-2E9C-101B-9397-08002B2CF9AE}" pid="9" name="_activity">
    <vt:lpwstr/>
  </property>
</Properties>
</file>